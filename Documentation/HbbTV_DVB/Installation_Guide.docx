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09ED" w14:textId="77777777" w:rsidR="00CC2B3F" w:rsidRDefault="00CC2B3F" w:rsidP="00CC2B3F"/>
    <w:p w14:paraId="65E6C75A" w14:textId="77777777" w:rsidR="00CC2B3F" w:rsidRDefault="00CC2B3F" w:rsidP="00CC2B3F"/>
    <w:p w14:paraId="617AA415" w14:textId="77777777" w:rsidR="00CC2B3F" w:rsidRDefault="00CC2B3F" w:rsidP="00CC2B3F"/>
    <w:p w14:paraId="38F5920C" w14:textId="77777777" w:rsidR="00CC2B3F" w:rsidRDefault="00CC2B3F" w:rsidP="00CC2B3F"/>
    <w:p w14:paraId="3FF096B9" w14:textId="77777777" w:rsidR="00CC2B3F" w:rsidRDefault="00CC2B3F" w:rsidP="00CC2B3F"/>
    <w:p w14:paraId="0BD3122C" w14:textId="77777777" w:rsidR="00CC2B3F" w:rsidRDefault="00CC2B3F" w:rsidP="00CC2B3F"/>
    <w:p w14:paraId="3B6CE918" w14:textId="77777777" w:rsidR="00CC2B3F" w:rsidRDefault="00CC2B3F" w:rsidP="00CC2B3F"/>
    <w:p w14:paraId="5C36FFA7" w14:textId="77777777" w:rsidR="00CC2B3F" w:rsidRDefault="00CC2B3F" w:rsidP="00CC2B3F"/>
    <w:p w14:paraId="44FAA3E0" w14:textId="77777777" w:rsidR="00CC2B3F" w:rsidRDefault="00CC2B3F" w:rsidP="00CC2B3F"/>
    <w:p w14:paraId="5E6DAC07" w14:textId="77777777" w:rsidR="00CC2B3F" w:rsidRDefault="00CC2B3F" w:rsidP="00CC2B3F">
      <w:pPr>
        <w:tabs>
          <w:tab w:val="left" w:pos="1968"/>
        </w:tabs>
      </w:pPr>
      <w:r>
        <w:tab/>
      </w:r>
    </w:p>
    <w:p w14:paraId="306D78B6" w14:textId="5038D53C" w:rsidR="00CC2B3F" w:rsidRDefault="00CC2B3F" w:rsidP="00CC2B3F">
      <w:pPr>
        <w:tabs>
          <w:tab w:val="left" w:pos="1968"/>
        </w:tabs>
        <w:jc w:val="center"/>
        <w:rPr>
          <w:noProof/>
        </w:rPr>
      </w:pPr>
    </w:p>
    <w:p w14:paraId="2F594440" w14:textId="77777777" w:rsidR="00BC1E4F" w:rsidRDefault="00BC1E4F" w:rsidP="00CC2B3F">
      <w:pPr>
        <w:tabs>
          <w:tab w:val="left" w:pos="1968"/>
        </w:tabs>
        <w:jc w:val="center"/>
      </w:pPr>
    </w:p>
    <w:p w14:paraId="72BCB4BB" w14:textId="77777777" w:rsidR="00CC2B3F" w:rsidRDefault="00CC2B3F" w:rsidP="00CC2B3F">
      <w:pPr>
        <w:tabs>
          <w:tab w:val="left" w:pos="1968"/>
        </w:tabs>
      </w:pPr>
    </w:p>
    <w:p w14:paraId="4C6E693D" w14:textId="77777777" w:rsidR="00CC2B3F" w:rsidRDefault="00CC2B3F" w:rsidP="00CC2B3F">
      <w:pPr>
        <w:jc w:val="center"/>
      </w:pPr>
    </w:p>
    <w:p w14:paraId="42C81404" w14:textId="2C94736D" w:rsidR="00CC2B3F" w:rsidRPr="006A5FF9" w:rsidRDefault="00CC2B3F" w:rsidP="00CC2B3F">
      <w:pPr>
        <w:jc w:val="center"/>
        <w:rPr>
          <w:rFonts w:ascii="Times New Roman" w:hAnsi="Times New Roman"/>
          <w:color w:val="5B9BD5" w:themeColor="accent1"/>
          <w:sz w:val="40"/>
        </w:rPr>
      </w:pPr>
      <w:r>
        <w:rPr>
          <w:rFonts w:ascii="Times New Roman" w:hAnsi="Times New Roman"/>
          <w:color w:val="5B9BD5" w:themeColor="accent1"/>
          <w:sz w:val="40"/>
        </w:rPr>
        <w:t>Installation Guide for</w:t>
      </w:r>
      <w:r w:rsidRPr="006A5FF9">
        <w:rPr>
          <w:rFonts w:ascii="Times New Roman" w:hAnsi="Times New Roman"/>
          <w:color w:val="5B9BD5" w:themeColor="accent1"/>
          <w:sz w:val="40"/>
        </w:rPr>
        <w:t xml:space="preserve"> Conformance</w:t>
      </w:r>
      <w:r w:rsidR="00CE1F99">
        <w:rPr>
          <w:rFonts w:ascii="Times New Roman" w:hAnsi="Times New Roman"/>
          <w:color w:val="5B9BD5" w:themeColor="accent1"/>
          <w:sz w:val="40"/>
        </w:rPr>
        <w:t xml:space="preserve"> </w:t>
      </w:r>
      <w:r w:rsidRPr="006A5FF9">
        <w:rPr>
          <w:rFonts w:ascii="Times New Roman" w:hAnsi="Times New Roman"/>
          <w:color w:val="5B9BD5" w:themeColor="accent1"/>
          <w:sz w:val="40"/>
        </w:rPr>
        <w:t>Software</w:t>
      </w:r>
    </w:p>
    <w:p w14:paraId="10B4A28A" w14:textId="77777777" w:rsidR="00CC2B3F" w:rsidRPr="006A5FF9" w:rsidRDefault="00CC2B3F" w:rsidP="00CC2B3F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5E259FE6" w14:textId="77777777" w:rsidR="00CC2B3F" w:rsidRDefault="00CC2B3F" w:rsidP="00CC2B3F">
      <w:pPr>
        <w:jc w:val="center"/>
        <w:rPr>
          <w:rFonts w:ascii="Times New Roman" w:hAnsi="Times New Roman"/>
          <w:color w:val="000000" w:themeColor="text1"/>
          <w:sz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</w:rPr>
        <w:t>Nomor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 Research GmbH</w:t>
      </w:r>
    </w:p>
    <w:p w14:paraId="5F3786F7" w14:textId="70419A67" w:rsidR="00BC1E4F" w:rsidRPr="006A5FF9" w:rsidRDefault="00CC2B3F" w:rsidP="00BC1E4F">
      <w:pPr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Munich, Germany</w:t>
      </w:r>
    </w:p>
    <w:p w14:paraId="5498545A" w14:textId="393D34E9" w:rsidR="00CC2B3F" w:rsidRDefault="00FD486C" w:rsidP="00CC2B3F">
      <w:pPr>
        <w:jc w:val="center"/>
        <w:rPr>
          <w:rFonts w:ascii="Times New Roman" w:hAnsi="Times New Roman"/>
          <w:color w:val="000000" w:themeColor="text1"/>
          <w:sz w:val="28"/>
        </w:rPr>
      </w:pPr>
      <w:hyperlink r:id="rId8" w:history="1">
        <w:r w:rsidR="00BC1E4F" w:rsidRPr="00D425CE">
          <w:rPr>
            <w:rStyle w:val="Hyperlink"/>
            <w:rFonts w:ascii="Times New Roman" w:hAnsi="Times New Roman"/>
            <w:sz w:val="28"/>
          </w:rPr>
          <w:t>info@nomor.de</w:t>
        </w:r>
      </w:hyperlink>
    </w:p>
    <w:p w14:paraId="42F533E6" w14:textId="77777777" w:rsidR="00BC1E4F" w:rsidRPr="006A5FF9" w:rsidRDefault="00BC1E4F" w:rsidP="00CC2B3F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72E8F3C8" w14:textId="77777777" w:rsidR="00CC2B3F" w:rsidRPr="006A5FF9" w:rsidRDefault="00CC2B3F" w:rsidP="00CC2B3F">
      <w:pPr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6</w:t>
      </w:r>
      <w:r w:rsidRPr="006A5FF9">
        <w:rPr>
          <w:rFonts w:ascii="Times New Roman" w:hAnsi="Times New Roman"/>
          <w:color w:val="000000" w:themeColor="text1"/>
          <w:sz w:val="28"/>
        </w:rPr>
        <w:t xml:space="preserve"> July 2018</w:t>
      </w:r>
    </w:p>
    <w:p w14:paraId="6DDD3FDB" w14:textId="77777777" w:rsidR="00CC2B3F" w:rsidRDefault="00CC2B3F" w:rsidP="00CC2B3F">
      <w:pPr>
        <w:tabs>
          <w:tab w:val="left" w:pos="1968"/>
        </w:tabs>
      </w:pPr>
    </w:p>
    <w:p w14:paraId="5BE7ACAB" w14:textId="77777777" w:rsidR="00CC2B3F" w:rsidRDefault="00CC2B3F" w:rsidP="00CC2B3F">
      <w:pPr>
        <w:tabs>
          <w:tab w:val="left" w:pos="1968"/>
        </w:tabs>
      </w:pPr>
    </w:p>
    <w:p w14:paraId="61D7FC8D" w14:textId="77777777" w:rsidR="00CC2B3F" w:rsidRDefault="00897B19" w:rsidP="00CC2B3F">
      <w:r w:rsidRPr="00CC2B3F">
        <w:br w:type="page"/>
      </w:r>
    </w:p>
    <w:sdt>
      <w:sdtPr>
        <w:rPr>
          <w:rFonts w:ascii="Arial" w:hAnsi="Arial"/>
          <w:b w:val="0"/>
          <w:bCs w:val="0"/>
          <w:kern w:val="0"/>
          <w:sz w:val="22"/>
          <w:szCs w:val="24"/>
        </w:rPr>
        <w:id w:val="-17809473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00A4A9" w14:textId="77777777" w:rsidR="00E53E6A" w:rsidRDefault="00E53E6A">
          <w:pPr>
            <w:pStyle w:val="TOCHeading"/>
          </w:pPr>
          <w:r>
            <w:t>Table of Contents</w:t>
          </w:r>
        </w:p>
        <w:p w14:paraId="51B9AF66" w14:textId="77777777" w:rsidR="00E53E6A" w:rsidRDefault="00E53E6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635699" w:history="1">
            <w:r w:rsidRPr="00922C7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922C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_Toc518635699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CB3F" w14:textId="77777777" w:rsidR="00E53E6A" w:rsidRDefault="00FD486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18635700" w:history="1">
            <w:r w:rsidR="00E53E6A" w:rsidRPr="00922C77">
              <w:rPr>
                <w:rStyle w:val="Hyperlink"/>
                <w:noProof/>
                <w:lang w:val="en-US"/>
              </w:rPr>
              <w:t>2</w:t>
            </w:r>
            <w:r w:rsidR="00E53E6A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53E6A" w:rsidRPr="00922C77">
              <w:rPr>
                <w:rStyle w:val="Hyperlink"/>
                <w:noProof/>
                <w:lang w:val="en-US"/>
              </w:rPr>
              <w:t>Test realization architecture</w:t>
            </w:r>
            <w:r w:rsidR="00E53E6A">
              <w:rPr>
                <w:noProof/>
                <w:webHidden/>
              </w:rPr>
              <w:tab/>
            </w:r>
            <w:r w:rsidR="00E53E6A">
              <w:rPr>
                <w:noProof/>
                <w:webHidden/>
              </w:rPr>
              <w:fldChar w:fldCharType="begin"/>
            </w:r>
            <w:r w:rsidR="00E53E6A">
              <w:rPr>
                <w:noProof/>
                <w:webHidden/>
              </w:rPr>
              <w:instrText xml:space="preserve"> PAGEREF _Toc518635700 \h </w:instrText>
            </w:r>
            <w:r w:rsidR="00E53E6A">
              <w:rPr>
                <w:noProof/>
                <w:webHidden/>
              </w:rPr>
            </w:r>
            <w:r w:rsidR="00E53E6A">
              <w:rPr>
                <w:noProof/>
                <w:webHidden/>
              </w:rPr>
              <w:fldChar w:fldCharType="separate"/>
            </w:r>
            <w:r w:rsidR="00E53E6A">
              <w:rPr>
                <w:noProof/>
                <w:webHidden/>
              </w:rPr>
              <w:t>2</w:t>
            </w:r>
            <w:r w:rsidR="00E53E6A">
              <w:rPr>
                <w:noProof/>
                <w:webHidden/>
              </w:rPr>
              <w:fldChar w:fldCharType="end"/>
            </w:r>
          </w:hyperlink>
        </w:p>
        <w:p w14:paraId="76A41F01" w14:textId="77777777" w:rsidR="00E53E6A" w:rsidRDefault="00FD486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18635701" w:history="1">
            <w:r w:rsidR="00E53E6A" w:rsidRPr="00922C77">
              <w:rPr>
                <w:rStyle w:val="Hyperlink"/>
                <w:noProof/>
              </w:rPr>
              <w:t>3</w:t>
            </w:r>
            <w:r w:rsidR="00E53E6A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53E6A" w:rsidRPr="00922C77">
              <w:rPr>
                <w:rStyle w:val="Hyperlink"/>
                <w:noProof/>
              </w:rPr>
              <w:t>Requirements</w:t>
            </w:r>
            <w:r w:rsidR="00E53E6A">
              <w:rPr>
                <w:noProof/>
                <w:webHidden/>
              </w:rPr>
              <w:tab/>
            </w:r>
            <w:r w:rsidR="00E53E6A">
              <w:rPr>
                <w:noProof/>
                <w:webHidden/>
              </w:rPr>
              <w:fldChar w:fldCharType="begin"/>
            </w:r>
            <w:r w:rsidR="00E53E6A">
              <w:rPr>
                <w:noProof/>
                <w:webHidden/>
              </w:rPr>
              <w:instrText xml:space="preserve"> PAGEREF _Toc518635701 \h </w:instrText>
            </w:r>
            <w:r w:rsidR="00E53E6A">
              <w:rPr>
                <w:noProof/>
                <w:webHidden/>
              </w:rPr>
            </w:r>
            <w:r w:rsidR="00E53E6A">
              <w:rPr>
                <w:noProof/>
                <w:webHidden/>
              </w:rPr>
              <w:fldChar w:fldCharType="separate"/>
            </w:r>
            <w:r w:rsidR="00E53E6A">
              <w:rPr>
                <w:noProof/>
                <w:webHidden/>
              </w:rPr>
              <w:t>3</w:t>
            </w:r>
            <w:r w:rsidR="00E53E6A">
              <w:rPr>
                <w:noProof/>
                <w:webHidden/>
              </w:rPr>
              <w:fldChar w:fldCharType="end"/>
            </w:r>
          </w:hyperlink>
        </w:p>
        <w:p w14:paraId="11465184" w14:textId="77777777" w:rsidR="00E53E6A" w:rsidRDefault="00FD48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18635702" w:history="1">
            <w:r w:rsidR="00E53E6A" w:rsidRPr="00922C77">
              <w:rPr>
                <w:rStyle w:val="Hyperlink"/>
                <w:noProof/>
              </w:rPr>
              <w:t>3.1</w:t>
            </w:r>
            <w:r w:rsidR="00E53E6A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53E6A" w:rsidRPr="00922C77">
              <w:rPr>
                <w:rStyle w:val="Hyperlink"/>
                <w:noProof/>
              </w:rPr>
              <w:t>Test Server</w:t>
            </w:r>
            <w:r w:rsidR="00E53E6A">
              <w:rPr>
                <w:noProof/>
                <w:webHidden/>
              </w:rPr>
              <w:tab/>
            </w:r>
            <w:r w:rsidR="00E53E6A">
              <w:rPr>
                <w:noProof/>
                <w:webHidden/>
              </w:rPr>
              <w:fldChar w:fldCharType="begin"/>
            </w:r>
            <w:r w:rsidR="00E53E6A">
              <w:rPr>
                <w:noProof/>
                <w:webHidden/>
              </w:rPr>
              <w:instrText xml:space="preserve"> PAGEREF _Toc518635702 \h </w:instrText>
            </w:r>
            <w:r w:rsidR="00E53E6A">
              <w:rPr>
                <w:noProof/>
                <w:webHidden/>
              </w:rPr>
            </w:r>
            <w:r w:rsidR="00E53E6A">
              <w:rPr>
                <w:noProof/>
                <w:webHidden/>
              </w:rPr>
              <w:fldChar w:fldCharType="separate"/>
            </w:r>
            <w:r w:rsidR="00E53E6A">
              <w:rPr>
                <w:noProof/>
                <w:webHidden/>
              </w:rPr>
              <w:t>3</w:t>
            </w:r>
            <w:r w:rsidR="00E53E6A">
              <w:rPr>
                <w:noProof/>
                <w:webHidden/>
              </w:rPr>
              <w:fldChar w:fldCharType="end"/>
            </w:r>
          </w:hyperlink>
        </w:p>
        <w:p w14:paraId="51B1FB03" w14:textId="77777777" w:rsidR="00E53E6A" w:rsidRDefault="00FD48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18635703" w:history="1">
            <w:r w:rsidR="00E53E6A" w:rsidRPr="00922C77">
              <w:rPr>
                <w:rStyle w:val="Hyperlink"/>
                <w:noProof/>
              </w:rPr>
              <w:t>3.2</w:t>
            </w:r>
            <w:r w:rsidR="00E53E6A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53E6A" w:rsidRPr="00922C77">
              <w:rPr>
                <w:rStyle w:val="Hyperlink"/>
                <w:noProof/>
              </w:rPr>
              <w:t>Tester</w:t>
            </w:r>
            <w:r w:rsidR="00E53E6A">
              <w:rPr>
                <w:noProof/>
                <w:webHidden/>
              </w:rPr>
              <w:tab/>
            </w:r>
            <w:r w:rsidR="00E53E6A">
              <w:rPr>
                <w:noProof/>
                <w:webHidden/>
              </w:rPr>
              <w:fldChar w:fldCharType="begin"/>
            </w:r>
            <w:r w:rsidR="00E53E6A">
              <w:rPr>
                <w:noProof/>
                <w:webHidden/>
              </w:rPr>
              <w:instrText xml:space="preserve"> PAGEREF _Toc518635703 \h </w:instrText>
            </w:r>
            <w:r w:rsidR="00E53E6A">
              <w:rPr>
                <w:noProof/>
                <w:webHidden/>
              </w:rPr>
            </w:r>
            <w:r w:rsidR="00E53E6A">
              <w:rPr>
                <w:noProof/>
                <w:webHidden/>
              </w:rPr>
              <w:fldChar w:fldCharType="separate"/>
            </w:r>
            <w:r w:rsidR="00E53E6A">
              <w:rPr>
                <w:noProof/>
                <w:webHidden/>
              </w:rPr>
              <w:t>4</w:t>
            </w:r>
            <w:r w:rsidR="00E53E6A">
              <w:rPr>
                <w:noProof/>
                <w:webHidden/>
              </w:rPr>
              <w:fldChar w:fldCharType="end"/>
            </w:r>
          </w:hyperlink>
        </w:p>
        <w:p w14:paraId="33F77590" w14:textId="77777777" w:rsidR="00E53E6A" w:rsidRDefault="00FD48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18635704" w:history="1">
            <w:r w:rsidR="00E53E6A" w:rsidRPr="00922C77">
              <w:rPr>
                <w:rStyle w:val="Hyperlink"/>
                <w:noProof/>
              </w:rPr>
              <w:t>3.3</w:t>
            </w:r>
            <w:r w:rsidR="00E53E6A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53E6A" w:rsidRPr="00922C77">
              <w:rPr>
                <w:rStyle w:val="Hyperlink"/>
                <w:noProof/>
              </w:rPr>
              <w:t>Test server program</w:t>
            </w:r>
            <w:r w:rsidR="00E53E6A">
              <w:rPr>
                <w:noProof/>
                <w:webHidden/>
              </w:rPr>
              <w:tab/>
            </w:r>
            <w:r w:rsidR="00E53E6A">
              <w:rPr>
                <w:noProof/>
                <w:webHidden/>
              </w:rPr>
              <w:fldChar w:fldCharType="begin"/>
            </w:r>
            <w:r w:rsidR="00E53E6A">
              <w:rPr>
                <w:noProof/>
                <w:webHidden/>
              </w:rPr>
              <w:instrText xml:space="preserve"> PAGEREF _Toc518635704 \h </w:instrText>
            </w:r>
            <w:r w:rsidR="00E53E6A">
              <w:rPr>
                <w:noProof/>
                <w:webHidden/>
              </w:rPr>
            </w:r>
            <w:r w:rsidR="00E53E6A">
              <w:rPr>
                <w:noProof/>
                <w:webHidden/>
              </w:rPr>
              <w:fldChar w:fldCharType="separate"/>
            </w:r>
            <w:r w:rsidR="00E53E6A">
              <w:rPr>
                <w:noProof/>
                <w:webHidden/>
              </w:rPr>
              <w:t>4</w:t>
            </w:r>
            <w:r w:rsidR="00E53E6A">
              <w:rPr>
                <w:noProof/>
                <w:webHidden/>
              </w:rPr>
              <w:fldChar w:fldCharType="end"/>
            </w:r>
          </w:hyperlink>
        </w:p>
        <w:p w14:paraId="3765D620" w14:textId="77777777" w:rsidR="00E53E6A" w:rsidRDefault="00FD486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518635705" w:history="1">
            <w:r w:rsidR="00E53E6A" w:rsidRPr="00922C77">
              <w:rPr>
                <w:rStyle w:val="Hyperlink"/>
                <w:noProof/>
              </w:rPr>
              <w:t>4</w:t>
            </w:r>
            <w:r w:rsidR="00E53E6A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E53E6A" w:rsidRPr="00922C77">
              <w:rPr>
                <w:rStyle w:val="Hyperlink"/>
                <w:noProof/>
              </w:rPr>
              <w:t>Installation steps</w:t>
            </w:r>
            <w:r w:rsidR="00E53E6A">
              <w:rPr>
                <w:noProof/>
                <w:webHidden/>
              </w:rPr>
              <w:tab/>
            </w:r>
            <w:r w:rsidR="00E53E6A">
              <w:rPr>
                <w:noProof/>
                <w:webHidden/>
              </w:rPr>
              <w:fldChar w:fldCharType="begin"/>
            </w:r>
            <w:r w:rsidR="00E53E6A">
              <w:rPr>
                <w:noProof/>
                <w:webHidden/>
              </w:rPr>
              <w:instrText xml:space="preserve"> PAGEREF _Toc518635705 \h </w:instrText>
            </w:r>
            <w:r w:rsidR="00E53E6A">
              <w:rPr>
                <w:noProof/>
                <w:webHidden/>
              </w:rPr>
            </w:r>
            <w:r w:rsidR="00E53E6A">
              <w:rPr>
                <w:noProof/>
                <w:webHidden/>
              </w:rPr>
              <w:fldChar w:fldCharType="separate"/>
            </w:r>
            <w:r w:rsidR="00E53E6A">
              <w:rPr>
                <w:noProof/>
                <w:webHidden/>
              </w:rPr>
              <w:t>4</w:t>
            </w:r>
            <w:r w:rsidR="00E53E6A">
              <w:rPr>
                <w:noProof/>
                <w:webHidden/>
              </w:rPr>
              <w:fldChar w:fldCharType="end"/>
            </w:r>
          </w:hyperlink>
        </w:p>
        <w:p w14:paraId="58D46809" w14:textId="77777777" w:rsidR="00E53E6A" w:rsidRDefault="00E53E6A">
          <w:r>
            <w:rPr>
              <w:b/>
              <w:bCs/>
              <w:noProof/>
            </w:rPr>
            <w:fldChar w:fldCharType="end"/>
          </w:r>
        </w:p>
      </w:sdtContent>
    </w:sdt>
    <w:p w14:paraId="67A7F603" w14:textId="77777777" w:rsidR="00E53E6A" w:rsidRDefault="00E53E6A">
      <w:pPr>
        <w:pStyle w:val="TableofFigures"/>
        <w:tabs>
          <w:tab w:val="right" w:leader="dot" w:pos="9350"/>
        </w:tabs>
      </w:pPr>
    </w:p>
    <w:p w14:paraId="3195BBA4" w14:textId="77777777" w:rsidR="00E53E6A" w:rsidRDefault="00E53E6A" w:rsidP="00E53E6A">
      <w:pPr>
        <w:pStyle w:val="TOCHeading"/>
      </w:pPr>
      <w:r>
        <w:t>List of Figures</w:t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14:paraId="584C414B" w14:textId="77777777" w:rsidR="00E53E6A" w:rsidRDefault="00FD486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518635790" w:history="1">
        <w:r w:rsidR="00E53E6A" w:rsidRPr="00246C8F">
          <w:rPr>
            <w:rStyle w:val="Hyperlink"/>
            <w:noProof/>
          </w:rPr>
          <w:t>Figure 1 Functional block diagram of realization architecture</w:t>
        </w:r>
        <w:r w:rsidR="00E53E6A">
          <w:rPr>
            <w:noProof/>
            <w:webHidden/>
          </w:rPr>
          <w:tab/>
        </w:r>
        <w:r w:rsidR="00E53E6A">
          <w:rPr>
            <w:noProof/>
            <w:webHidden/>
          </w:rPr>
          <w:fldChar w:fldCharType="begin"/>
        </w:r>
        <w:r w:rsidR="00E53E6A">
          <w:rPr>
            <w:noProof/>
            <w:webHidden/>
          </w:rPr>
          <w:instrText xml:space="preserve"> PAGEREF _Toc518635790 \h </w:instrText>
        </w:r>
        <w:r w:rsidR="00E53E6A">
          <w:rPr>
            <w:noProof/>
            <w:webHidden/>
          </w:rPr>
        </w:r>
        <w:r w:rsidR="00E53E6A">
          <w:rPr>
            <w:noProof/>
            <w:webHidden/>
          </w:rPr>
          <w:fldChar w:fldCharType="separate"/>
        </w:r>
        <w:r w:rsidR="00E53E6A">
          <w:rPr>
            <w:noProof/>
            <w:webHidden/>
          </w:rPr>
          <w:t>3</w:t>
        </w:r>
        <w:r w:rsidR="00E53E6A">
          <w:rPr>
            <w:noProof/>
            <w:webHidden/>
          </w:rPr>
          <w:fldChar w:fldCharType="end"/>
        </w:r>
      </w:hyperlink>
    </w:p>
    <w:p w14:paraId="0071B55D" w14:textId="0534C593" w:rsidR="00442C58" w:rsidRPr="00E53E6A" w:rsidRDefault="00E53E6A" w:rsidP="00442C58">
      <w:pPr>
        <w:pStyle w:val="TOCHeading"/>
      </w:pPr>
      <w:r>
        <w:fldChar w:fldCharType="end"/>
      </w:r>
      <w:r w:rsidR="00442C58">
        <w:t>List of Tables</w:t>
      </w:r>
    </w:p>
    <w:p w14:paraId="25475F78" w14:textId="77777777" w:rsidR="00442C58" w:rsidRDefault="00442C58" w:rsidP="00442C5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18635712" w:history="1">
        <w:r w:rsidRPr="00CC6597">
          <w:rPr>
            <w:rStyle w:val="Hyperlink"/>
            <w:noProof/>
          </w:rPr>
          <w:t>Table 1 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_Toc518635712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26384A" w14:textId="77777777" w:rsidR="00E53E6A" w:rsidRDefault="00442C58" w:rsidP="00442C58">
      <w:pPr>
        <w:pStyle w:val="Heading1"/>
        <w:numPr>
          <w:ilvl w:val="0"/>
          <w:numId w:val="0"/>
        </w:numPr>
        <w:ind w:left="432" w:hanging="432"/>
      </w:pPr>
      <w:r>
        <w:fldChar w:fldCharType="end"/>
      </w:r>
    </w:p>
    <w:p w14:paraId="5B4A4EFA" w14:textId="77777777" w:rsidR="00E53E6A" w:rsidRDefault="00E53E6A" w:rsidP="00E53E6A"/>
    <w:p w14:paraId="4CC4B81E" w14:textId="77777777" w:rsidR="00E53E6A" w:rsidRDefault="00E53E6A" w:rsidP="00E53E6A"/>
    <w:p w14:paraId="31D834EF" w14:textId="77777777" w:rsidR="00E53E6A" w:rsidRDefault="00E53E6A" w:rsidP="00E53E6A"/>
    <w:p w14:paraId="4E738D17" w14:textId="77777777" w:rsidR="00E53E6A" w:rsidRDefault="00E53E6A" w:rsidP="00E53E6A"/>
    <w:p w14:paraId="41F88425" w14:textId="77777777" w:rsidR="00E53E6A" w:rsidRDefault="00E53E6A" w:rsidP="00E53E6A"/>
    <w:p w14:paraId="75F262A5" w14:textId="77777777" w:rsidR="00E53E6A" w:rsidRDefault="00E53E6A" w:rsidP="00E53E6A"/>
    <w:p w14:paraId="6EBF40A9" w14:textId="77777777" w:rsidR="00E53E6A" w:rsidRDefault="00E53E6A" w:rsidP="00E53E6A"/>
    <w:p w14:paraId="3A2082D0" w14:textId="77777777" w:rsidR="00E53E6A" w:rsidRDefault="00E53E6A" w:rsidP="00E53E6A"/>
    <w:p w14:paraId="0C47434D" w14:textId="77777777" w:rsidR="00E53E6A" w:rsidRDefault="00E53E6A" w:rsidP="00E53E6A"/>
    <w:p w14:paraId="24ED9D5E" w14:textId="77777777" w:rsidR="00E53E6A" w:rsidRDefault="00E53E6A" w:rsidP="00E53E6A"/>
    <w:p w14:paraId="4ABAE20F" w14:textId="77777777" w:rsidR="00E53E6A" w:rsidRDefault="00E53E6A" w:rsidP="00E53E6A"/>
    <w:p w14:paraId="7E7F3B27" w14:textId="77777777" w:rsidR="00E53E6A" w:rsidRDefault="00E53E6A" w:rsidP="00E53E6A"/>
    <w:p w14:paraId="720D41F9" w14:textId="77777777" w:rsidR="00E53E6A" w:rsidRDefault="00E53E6A" w:rsidP="00E53E6A"/>
    <w:p w14:paraId="01A8E293" w14:textId="77777777" w:rsidR="00E53E6A" w:rsidRDefault="00E53E6A" w:rsidP="00E53E6A"/>
    <w:p w14:paraId="4708D148" w14:textId="77777777" w:rsidR="00E53E6A" w:rsidRDefault="00E53E6A" w:rsidP="00E53E6A"/>
    <w:p w14:paraId="3851939F" w14:textId="77777777" w:rsidR="00E53E6A" w:rsidRDefault="00E53E6A" w:rsidP="00E53E6A"/>
    <w:p w14:paraId="2C98FF3F" w14:textId="77777777" w:rsidR="00E53E6A" w:rsidRDefault="00E53E6A" w:rsidP="00E53E6A"/>
    <w:p w14:paraId="0484EE7B" w14:textId="77777777" w:rsidR="00E53E6A" w:rsidRDefault="00E53E6A" w:rsidP="00E53E6A"/>
    <w:p w14:paraId="7ABD88F2" w14:textId="77777777" w:rsidR="00E53E6A" w:rsidRDefault="00E53E6A" w:rsidP="00E53E6A"/>
    <w:p w14:paraId="543BA8D2" w14:textId="77777777" w:rsidR="00E53E6A" w:rsidRPr="00E53E6A" w:rsidRDefault="00E53E6A" w:rsidP="00E53E6A"/>
    <w:p w14:paraId="0FC85257" w14:textId="77777777" w:rsidR="00CC2B3F" w:rsidRDefault="0044170C" w:rsidP="0044170C">
      <w:pPr>
        <w:pStyle w:val="Heading1"/>
      </w:pPr>
      <w:bookmarkStart w:id="0" w:name="_Toc518635699"/>
      <w:r>
        <w:lastRenderedPageBreak/>
        <w:t>Introduction</w:t>
      </w:r>
      <w:bookmarkEnd w:id="0"/>
    </w:p>
    <w:p w14:paraId="130B831D" w14:textId="77777777" w:rsidR="0044170C" w:rsidRDefault="0044170C" w:rsidP="0044170C"/>
    <w:p w14:paraId="3BB1A928" w14:textId="44AA6F33" w:rsidR="0044170C" w:rsidRDefault="0044170C" w:rsidP="0044170C">
      <w:pPr>
        <w:rPr>
          <w:lang w:val="en-US"/>
        </w:rPr>
      </w:pPr>
      <w:r>
        <w:t>This document provides necessary information on the Test setup for the Conformance</w:t>
      </w:r>
      <w:r w:rsidR="006E4087">
        <w:t xml:space="preserve"> </w:t>
      </w:r>
      <w:r>
        <w:rPr>
          <w:lang w:val="en-US"/>
        </w:rPr>
        <w:t>Software on a local machine. The document provides the steps to setup the software including the various dependent software packages and libraries. In addition, the version requirements of various software packages are provided.</w:t>
      </w:r>
    </w:p>
    <w:p w14:paraId="29B33129" w14:textId="77777777" w:rsidR="0044170C" w:rsidRDefault="0044170C" w:rsidP="0044170C">
      <w:pPr>
        <w:rPr>
          <w:lang w:val="en-US"/>
        </w:rPr>
      </w:pPr>
    </w:p>
    <w:p w14:paraId="5A71AC43" w14:textId="77777777" w:rsidR="0044170C" w:rsidRDefault="0044170C" w:rsidP="0044170C">
      <w:pPr>
        <w:pStyle w:val="Heading1"/>
        <w:rPr>
          <w:lang w:val="en-US"/>
        </w:rPr>
      </w:pPr>
      <w:bookmarkStart w:id="1" w:name="_Toc518635700"/>
      <w:r>
        <w:rPr>
          <w:lang w:val="en-US"/>
        </w:rPr>
        <w:t>Test realization architecture</w:t>
      </w:r>
      <w:bookmarkEnd w:id="1"/>
    </w:p>
    <w:p w14:paraId="55EA7349" w14:textId="77777777" w:rsidR="0044170C" w:rsidRDefault="0044170C" w:rsidP="0044170C"/>
    <w:p w14:paraId="1E559568" w14:textId="77777777" w:rsidR="0044170C" w:rsidRDefault="00C63BAD" w:rsidP="0044170C">
      <w:r>
        <w:fldChar w:fldCharType="begin"/>
      </w:r>
      <w:r>
        <w:instrText xml:space="preserve"> REF _Ref518635616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 w:rsidR="0044170C">
        <w:t xml:space="preserve"> shows the functional block diagram of how the DASH conformance software has been realized.</w:t>
      </w:r>
    </w:p>
    <w:p w14:paraId="5451811C" w14:textId="77777777" w:rsidR="0044170C" w:rsidRDefault="0044170C" w:rsidP="0044170C"/>
    <w:p w14:paraId="55D2F034" w14:textId="77777777" w:rsidR="0044170C" w:rsidRDefault="0044170C" w:rsidP="0044170C">
      <w:pPr>
        <w:pStyle w:val="ListParagraph"/>
        <w:numPr>
          <w:ilvl w:val="0"/>
          <w:numId w:val="46"/>
        </w:numPr>
      </w:pPr>
      <w:r>
        <w:t>The conformance software resides on the “Test Server”.</w:t>
      </w:r>
    </w:p>
    <w:p w14:paraId="1855DD59" w14:textId="09A968F3" w:rsidR="0044170C" w:rsidRDefault="0044170C" w:rsidP="0044170C">
      <w:pPr>
        <w:pStyle w:val="ListParagraph"/>
        <w:numPr>
          <w:ilvl w:val="0"/>
          <w:numId w:val="46"/>
        </w:numPr>
      </w:pPr>
      <w:r>
        <w:t>The “Tester” is a web-client, e.g. Google Chrome browser that access</w:t>
      </w:r>
      <w:r w:rsidR="00B376EC">
        <w:t>es</w:t>
      </w:r>
      <w:r>
        <w:t xml:space="preserve"> the conformance software on the Test Server.</w:t>
      </w:r>
    </w:p>
    <w:p w14:paraId="31196CBC" w14:textId="77777777" w:rsidR="0044170C" w:rsidRDefault="0044170C" w:rsidP="0044170C">
      <w:pPr>
        <w:pStyle w:val="ListParagraph"/>
        <w:numPr>
          <w:ilvl w:val="0"/>
          <w:numId w:val="46"/>
        </w:numPr>
      </w:pPr>
      <w:r>
        <w:t>The Tester provides the MPD (either as an uploaded file, or points to the MPD location on the web) to the conformance software.</w:t>
      </w:r>
    </w:p>
    <w:p w14:paraId="376D3420" w14:textId="722020F3" w:rsidR="0044170C" w:rsidRDefault="0044170C" w:rsidP="0044170C">
      <w:pPr>
        <w:pStyle w:val="ListParagraph"/>
        <w:numPr>
          <w:ilvl w:val="0"/>
          <w:numId w:val="46"/>
        </w:numPr>
      </w:pPr>
      <w:r>
        <w:t xml:space="preserve">Based on this information, the conformance software accesses the </w:t>
      </w:r>
      <w:r w:rsidR="009B6D2E">
        <w:t>“</w:t>
      </w:r>
      <w:r>
        <w:t xml:space="preserve">DASH </w:t>
      </w:r>
      <w:r w:rsidR="009B6D2E">
        <w:t>C</w:t>
      </w:r>
      <w:r>
        <w:t>ontent</w:t>
      </w:r>
      <w:r w:rsidR="009B6D2E">
        <w:t>”</w:t>
      </w:r>
      <w:r>
        <w:t>.</w:t>
      </w:r>
    </w:p>
    <w:p w14:paraId="73758291" w14:textId="537A2A8B" w:rsidR="0044170C" w:rsidRDefault="0044170C" w:rsidP="0044170C">
      <w:pPr>
        <w:pStyle w:val="ListParagraph"/>
        <w:numPr>
          <w:ilvl w:val="0"/>
          <w:numId w:val="46"/>
        </w:numPr>
      </w:pPr>
      <w:r>
        <w:t>Conformance testing is done on the Test Se</w:t>
      </w:r>
      <w:r w:rsidR="00DD1DEA">
        <w:t>r</w:t>
      </w:r>
      <w:r>
        <w:t>ver.</w:t>
      </w:r>
    </w:p>
    <w:p w14:paraId="7E1EF7CC" w14:textId="77777777" w:rsidR="0044170C" w:rsidRDefault="0044170C" w:rsidP="0044170C">
      <w:pPr>
        <w:pStyle w:val="ListParagraph"/>
        <w:numPr>
          <w:ilvl w:val="0"/>
          <w:numId w:val="46"/>
        </w:numPr>
      </w:pPr>
      <w:r>
        <w:t xml:space="preserve">The report of the conformance testing is provided back to the Tester. </w:t>
      </w:r>
    </w:p>
    <w:p w14:paraId="05154885" w14:textId="77777777" w:rsidR="0044170C" w:rsidRDefault="0044170C" w:rsidP="0044170C"/>
    <w:p w14:paraId="1C8BD017" w14:textId="77777777" w:rsidR="00C63BAD" w:rsidRDefault="0044170C" w:rsidP="00C63BAD">
      <w:pPr>
        <w:keepNext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B7FDC22" wp14:editId="08E8832D">
                <wp:extent cx="6316895" cy="3819525"/>
                <wp:effectExtent l="0" t="0" r="0" b="0"/>
                <wp:docPr id="17" name="Canva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4" name="Content Placeholder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" y="369500"/>
                            <a:ext cx="1800400" cy="1219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Content Placeholder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9700" y="369500"/>
                            <a:ext cx="1800400" cy="1219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Straight Arrow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1371900" y="979100"/>
                            <a:ext cx="16764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300" y="2100500"/>
                            <a:ext cx="1089900" cy="10899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5700" y="0"/>
                            <a:ext cx="1971040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A6EF6" w14:textId="77777777" w:rsidR="0044170C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DASH Content (3)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055600" y="53293"/>
                            <a:ext cx="1764665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B8456" w14:textId="77777777" w:rsidR="0044170C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Test Server (2)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Text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33200" y="2454570"/>
                            <a:ext cx="1652270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3E0CF" w14:textId="77777777" w:rsidR="0044170C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Tester (1)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Straight Arrow Connector 40"/>
                        <wps:cNvCnPr>
                          <a:cxnSpLocks noChangeShapeType="1"/>
                          <a:stCxn id="7" idx="0"/>
                        </wps:cNvCnPr>
                        <wps:spPr bwMode="auto">
                          <a:xfrm flipV="1">
                            <a:off x="3593200" y="1564100"/>
                            <a:ext cx="0" cy="536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Text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844650" y="1643779"/>
                            <a:ext cx="2347595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76E5C" w14:textId="77777777" w:rsidR="0044170C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1. Test Request (MPD)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Text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388700" y="524430"/>
                            <a:ext cx="1692275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6B020" w14:textId="77777777" w:rsidR="0044170C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left"/>
                                <w:textAlignment w:val="baseline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2. Request 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Text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21700" y="701506"/>
                            <a:ext cx="2195195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AEB1C" w14:textId="77777777" w:rsidR="0044170C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3. Run Conformance tests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Straight Arrow Connector 44"/>
                        <wps:cNvCnPr>
                          <a:cxnSpLocks noChangeShapeType="1"/>
                          <a:stCxn id="4" idx="2"/>
                        </wps:cNvCnPr>
                        <wps:spPr bwMode="auto">
                          <a:xfrm>
                            <a:off x="3719900" y="1588700"/>
                            <a:ext cx="0" cy="511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Text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709977" y="1602100"/>
                            <a:ext cx="2345690" cy="29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098D9" w14:textId="77777777" w:rsidR="0044170C" w:rsidRDefault="0044170C" w:rsidP="0044170C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aramond" w:hAnsi="Garamond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4. Results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7FDC22" id="Canvas 17" o:spid="_x0000_s1026" editas="canvas" style="width:497.4pt;height:300.75pt;mso-position-horizontal-relative:char;mso-position-vertical-relative:line" coordsize="63163,38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163;height:38195;visibility:visible;mso-wrap-style:square">
                  <v:fill o:detectmouseclick="t"/>
                  <v:path o:connecttype="none"/>
                </v:shape>
                <v:shape id="Content Placeholder 4" o:spid="_x0000_s1028" type="#_x0000_t75" style="position:absolute;left:3;top:3695;width:18004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">
                  <v:imagedata r:id="rId11" o:title=""/>
                </v:shape>
                <v:shape id="Content Placeholder 4" o:spid="_x0000_s1029" type="#_x0000_t75" style="position:absolute;left:28197;top:3695;width:18004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">
                  <v:imagedata r:id="rId11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0" type="#_x0000_t32" style="position:absolute;left:13719;top:9791;width:167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" strokecolor="#e7e6e6 [3214]">
                  <v:stroke startarrow="block" endarrow="block"/>
                </v:shape>
                <v:shape id="Picture 24" o:spid="_x0000_s1031" type="#_x0000_t75" style="position:absolute;left:30483;top:21005;width:10899;height:10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32" type="#_x0000_t202" style="position:absolute;left:857;width:19710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79EA6EF6" w14:textId="77777777" w:rsidR="0044170C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DASH Content (3)</w:t>
                        </w:r>
                      </w:p>
                    </w:txbxContent>
                  </v:textbox>
                </v:shape>
                <v:shape id="TextBox 30" o:spid="_x0000_s1033" type="#_x0000_t202" style="position:absolute;left:30556;top:532;width:17646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406B8456" w14:textId="77777777" w:rsidR="0044170C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Test Server (2)</w:t>
                        </w:r>
                      </w:p>
                    </w:txbxContent>
                  </v:textbox>
                </v:shape>
                <v:shape id="TextBox 31" o:spid="_x0000_s1034" type="#_x0000_t202" style="position:absolute;left:41332;top:24545;width:16522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36A3E0CF" w14:textId="77777777" w:rsidR="0044170C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Tester (1)</w:t>
                        </w:r>
                      </w:p>
                    </w:txbxContent>
                  </v:textbox>
                </v:shape>
                <v:shape id="Straight Arrow Connector 40" o:spid="_x0000_s1035" type="#_x0000_t32" style="position:absolute;left:35932;top:15641;width:0;height:53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" strokecolor="#e7e6e6 [3214]">
                  <v:stroke endarrow="block"/>
                </v:shape>
                <v:shape id="TextBox 33" o:spid="_x0000_s1036" type="#_x0000_t202" style="position:absolute;left:18446;top:16437;width:23476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00A76E5C" w14:textId="77777777" w:rsidR="0044170C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1. Test Request (MPD)</w:t>
                        </w:r>
                      </w:p>
                    </w:txbxContent>
                  </v:textbox>
                </v:shape>
                <v:shape id="TextBox 34" o:spid="_x0000_s1037" type="#_x0000_t202" style="position:absolute;left:13887;top:5244;width:16922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426B020" w14:textId="77777777" w:rsidR="0044170C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left"/>
                          <w:textAlignment w:val="baseline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2. Request content</w:t>
                        </w:r>
                      </w:p>
                    </w:txbxContent>
                  </v:textbox>
                </v:shape>
                <v:shape id="TextBox 35" o:spid="_x0000_s1038" type="#_x0000_t202" style="position:absolute;left:41217;top:7015;width:21951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3FAAEB1C" w14:textId="77777777" w:rsidR="0044170C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3. Run Conformance tests</w:t>
                        </w:r>
                      </w:p>
                    </w:txbxContent>
                  </v:textbox>
                </v:shape>
                <v:shape id="Straight Arrow Connector 44" o:spid="_x0000_s1039" type="#_x0000_t32" style="position:absolute;left:37199;top:15887;width:0;height:5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" strokecolor="#e7e6e6 [3214]">
                  <v:stroke endarrow="block"/>
                </v:shape>
                <v:shape id="TextBox 37" o:spid="_x0000_s1040" type="#_x0000_t202" style="position:absolute;left:37099;top:16021;width:23457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768098D9" w14:textId="77777777" w:rsidR="0044170C" w:rsidRDefault="0044170C" w:rsidP="0044170C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Garamond" w:hAnsi="Garamond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4. Results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BAB78E" w14:textId="77777777" w:rsidR="0044170C" w:rsidRPr="0044170C" w:rsidRDefault="00C63BAD" w:rsidP="00C63BAD">
      <w:pPr>
        <w:pStyle w:val="Caption"/>
        <w:jc w:val="center"/>
      </w:pPr>
      <w:bookmarkStart w:id="2" w:name="_Ref518635616"/>
      <w:bookmarkStart w:id="3" w:name="_Toc518635730"/>
      <w:bookmarkStart w:id="4" w:name="_Toc518635790"/>
      <w:r>
        <w:t xml:space="preserve">Figure </w:t>
      </w:r>
      <w:r w:rsidR="00C50B0E">
        <w:rPr>
          <w:noProof/>
        </w:rPr>
        <w:fldChar w:fldCharType="begin"/>
      </w:r>
      <w:r w:rsidR="00C50B0E">
        <w:rPr>
          <w:noProof/>
        </w:rPr>
        <w:instrText xml:space="preserve"> SEQ Figure \* ARABIC </w:instrText>
      </w:r>
      <w:r w:rsidR="00C50B0E">
        <w:rPr>
          <w:noProof/>
        </w:rPr>
        <w:fldChar w:fldCharType="separate"/>
      </w:r>
      <w:r>
        <w:rPr>
          <w:noProof/>
        </w:rPr>
        <w:t>1</w:t>
      </w:r>
      <w:r w:rsidR="00C50B0E">
        <w:rPr>
          <w:noProof/>
        </w:rPr>
        <w:fldChar w:fldCharType="end"/>
      </w:r>
      <w:bookmarkEnd w:id="2"/>
      <w:r>
        <w:t xml:space="preserve"> Functional block diagram of realization architecture</w:t>
      </w:r>
      <w:bookmarkEnd w:id="3"/>
      <w:bookmarkEnd w:id="4"/>
    </w:p>
    <w:p w14:paraId="05EA159A" w14:textId="77777777" w:rsidR="00897B19" w:rsidRDefault="00897B19">
      <w:pPr>
        <w:jc w:val="left"/>
      </w:pPr>
    </w:p>
    <w:p w14:paraId="004B656E" w14:textId="77777777" w:rsidR="004065E3" w:rsidRDefault="00F66BEE" w:rsidP="00D97183">
      <w:pPr>
        <w:pStyle w:val="Heading1"/>
      </w:pPr>
      <w:bookmarkStart w:id="5" w:name="_Toc518635701"/>
      <w:r>
        <w:t>Requirements</w:t>
      </w:r>
      <w:bookmarkEnd w:id="5"/>
    </w:p>
    <w:p w14:paraId="677ECE14" w14:textId="77777777" w:rsidR="00F66BEE" w:rsidRDefault="00F66BEE" w:rsidP="00F66BEE"/>
    <w:p w14:paraId="06B4BA0D" w14:textId="11CF7145" w:rsidR="00F66BEE" w:rsidRDefault="00F66BEE" w:rsidP="00F66BEE">
      <w:r>
        <w:t>This section provides the software requirements and the version numbers to be used to setup the Conformance</w:t>
      </w:r>
      <w:r w:rsidR="000846FA">
        <w:t xml:space="preserve"> </w:t>
      </w:r>
      <w:r>
        <w:t>Software.</w:t>
      </w:r>
    </w:p>
    <w:p w14:paraId="5E522BFC" w14:textId="77777777" w:rsidR="00F66BEE" w:rsidRDefault="00F66BEE" w:rsidP="00F66BEE"/>
    <w:p w14:paraId="116E4348" w14:textId="77777777" w:rsidR="00F66BEE" w:rsidRDefault="00F66BEE" w:rsidP="00F66BEE">
      <w:pPr>
        <w:pStyle w:val="Heading2"/>
      </w:pPr>
      <w:bookmarkStart w:id="6" w:name="_Toc518635702"/>
      <w:r>
        <w:t>Test Server</w:t>
      </w:r>
      <w:bookmarkEnd w:id="6"/>
    </w:p>
    <w:p w14:paraId="4E17E7BD" w14:textId="77777777" w:rsidR="00F66BEE" w:rsidRDefault="00C63BAD" w:rsidP="00F66BEE">
      <w:r>
        <w:fldChar w:fldCharType="begin"/>
      </w:r>
      <w:r>
        <w:instrText xml:space="preserve"> REF _Ref518635634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 w:rsidR="00F66BEE">
        <w:t xml:space="preserve"> below lists all the software requirements for the Test Server setup</w:t>
      </w:r>
    </w:p>
    <w:p w14:paraId="06221B8D" w14:textId="77777777" w:rsidR="000D5FA4" w:rsidRDefault="000D5FA4" w:rsidP="00F66BEE"/>
    <w:p w14:paraId="65879430" w14:textId="77777777" w:rsidR="00C63BAD" w:rsidRDefault="00C63BAD" w:rsidP="00C63BAD">
      <w:pPr>
        <w:pStyle w:val="Caption"/>
        <w:keepNext/>
        <w:jc w:val="center"/>
      </w:pPr>
      <w:bookmarkStart w:id="7" w:name="_Ref518635634"/>
      <w:bookmarkStart w:id="8" w:name="_Toc518635712"/>
      <w:r>
        <w:t xml:space="preserve">Table </w:t>
      </w:r>
      <w:r w:rsidR="00C50B0E">
        <w:rPr>
          <w:noProof/>
        </w:rPr>
        <w:fldChar w:fldCharType="begin"/>
      </w:r>
      <w:r w:rsidR="00C50B0E">
        <w:rPr>
          <w:noProof/>
        </w:rPr>
        <w:instrText xml:space="preserve"> SEQ Table \* ARABIC </w:instrText>
      </w:r>
      <w:r w:rsidR="00C50B0E">
        <w:rPr>
          <w:noProof/>
        </w:rPr>
        <w:fldChar w:fldCharType="separate"/>
      </w:r>
      <w:r>
        <w:rPr>
          <w:noProof/>
        </w:rPr>
        <w:t>1</w:t>
      </w:r>
      <w:r w:rsidR="00C50B0E">
        <w:rPr>
          <w:noProof/>
        </w:rPr>
        <w:fldChar w:fldCharType="end"/>
      </w:r>
      <w:bookmarkEnd w:id="7"/>
      <w:r>
        <w:t xml:space="preserve"> Software requirements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BEE" w14:paraId="6F8B6C1F" w14:textId="77777777" w:rsidTr="00F66BEE">
        <w:tc>
          <w:tcPr>
            <w:tcW w:w="4675" w:type="dxa"/>
          </w:tcPr>
          <w:p w14:paraId="1D4CD679" w14:textId="77777777" w:rsidR="00F66BEE" w:rsidRPr="000D5FA4" w:rsidRDefault="00F66BEE" w:rsidP="00F66BEE">
            <w:pPr>
              <w:rPr>
                <w:b/>
              </w:rPr>
            </w:pPr>
            <w:r w:rsidRPr="000D5FA4">
              <w:rPr>
                <w:b/>
              </w:rPr>
              <w:t>Package</w:t>
            </w:r>
          </w:p>
        </w:tc>
        <w:tc>
          <w:tcPr>
            <w:tcW w:w="4675" w:type="dxa"/>
          </w:tcPr>
          <w:p w14:paraId="27CC9C0D" w14:textId="77777777" w:rsidR="00F66BEE" w:rsidRPr="000D5FA4" w:rsidRDefault="00F66BEE" w:rsidP="00F66BEE">
            <w:pPr>
              <w:rPr>
                <w:b/>
              </w:rPr>
            </w:pPr>
            <w:r w:rsidRPr="000D5FA4">
              <w:rPr>
                <w:b/>
              </w:rPr>
              <w:t>Version</w:t>
            </w:r>
          </w:p>
        </w:tc>
      </w:tr>
      <w:tr w:rsidR="00F66BEE" w14:paraId="754B14C0" w14:textId="77777777" w:rsidTr="00F66BEE">
        <w:tc>
          <w:tcPr>
            <w:tcW w:w="4675" w:type="dxa"/>
          </w:tcPr>
          <w:p w14:paraId="52BFD374" w14:textId="77777777" w:rsidR="00F66BEE" w:rsidRDefault="00F66BEE" w:rsidP="00F66BEE">
            <w:r>
              <w:t>Operation System</w:t>
            </w:r>
          </w:p>
        </w:tc>
        <w:tc>
          <w:tcPr>
            <w:tcW w:w="4675" w:type="dxa"/>
          </w:tcPr>
          <w:p w14:paraId="241FDC17" w14:textId="5C25BEC7" w:rsidR="00F66BEE" w:rsidRDefault="00F66BEE" w:rsidP="00F66BEE">
            <w:r>
              <w:t>Ubuntu 16.04.4 LTS</w:t>
            </w:r>
            <w:r w:rsidR="000D5FA4">
              <w:t>, 64-bit</w:t>
            </w:r>
            <w:r w:rsidR="00C04A66">
              <w:t xml:space="preserve"> **</w:t>
            </w:r>
          </w:p>
        </w:tc>
      </w:tr>
      <w:tr w:rsidR="00F66BEE" w14:paraId="75C51489" w14:textId="77777777" w:rsidTr="00F66BEE">
        <w:tc>
          <w:tcPr>
            <w:tcW w:w="4675" w:type="dxa"/>
          </w:tcPr>
          <w:p w14:paraId="5C680501" w14:textId="77777777" w:rsidR="00F66BEE" w:rsidRDefault="00F66BEE" w:rsidP="00F66BEE">
            <w:r>
              <w:t>PHP</w:t>
            </w:r>
          </w:p>
        </w:tc>
        <w:tc>
          <w:tcPr>
            <w:tcW w:w="4675" w:type="dxa"/>
          </w:tcPr>
          <w:p w14:paraId="1D94EFED" w14:textId="77777777" w:rsidR="00F66BEE" w:rsidRDefault="00F66BEE" w:rsidP="00F66BEE">
            <w:r>
              <w:t>5.6 or above</w:t>
            </w:r>
          </w:p>
        </w:tc>
      </w:tr>
      <w:tr w:rsidR="00F66BEE" w14:paraId="651AD34F" w14:textId="77777777" w:rsidTr="00F66BEE">
        <w:tc>
          <w:tcPr>
            <w:tcW w:w="4675" w:type="dxa"/>
          </w:tcPr>
          <w:p w14:paraId="24B1C9E0" w14:textId="77777777" w:rsidR="00F66BEE" w:rsidRDefault="00F66BEE" w:rsidP="00F66BEE">
            <w:r>
              <w:t>Java</w:t>
            </w:r>
          </w:p>
        </w:tc>
        <w:tc>
          <w:tcPr>
            <w:tcW w:w="4675" w:type="dxa"/>
          </w:tcPr>
          <w:p w14:paraId="539A64D3" w14:textId="77777777" w:rsidR="00F66BEE" w:rsidRDefault="000D5FA4" w:rsidP="00F66BEE">
            <w:r>
              <w:t>1.8.0_171</w:t>
            </w:r>
          </w:p>
        </w:tc>
      </w:tr>
      <w:tr w:rsidR="00F66BEE" w14:paraId="5F702C83" w14:textId="77777777" w:rsidTr="00F66BEE">
        <w:tc>
          <w:tcPr>
            <w:tcW w:w="4675" w:type="dxa"/>
          </w:tcPr>
          <w:p w14:paraId="512963AD" w14:textId="77777777" w:rsidR="00F66BEE" w:rsidRDefault="000D5FA4" w:rsidP="00F66BEE">
            <w:r>
              <w:t>Apache server</w:t>
            </w:r>
          </w:p>
        </w:tc>
        <w:tc>
          <w:tcPr>
            <w:tcW w:w="4675" w:type="dxa"/>
          </w:tcPr>
          <w:p w14:paraId="3BE1C5DB" w14:textId="77777777" w:rsidR="00F66BEE" w:rsidRDefault="000D5FA4" w:rsidP="00F66BEE">
            <w:r>
              <w:t>2.4</w:t>
            </w:r>
          </w:p>
        </w:tc>
      </w:tr>
      <w:tr w:rsidR="000D5FA4" w14:paraId="376DAEAE" w14:textId="77777777" w:rsidTr="00F66BEE">
        <w:tc>
          <w:tcPr>
            <w:tcW w:w="4675" w:type="dxa"/>
          </w:tcPr>
          <w:p w14:paraId="6D688224" w14:textId="77777777" w:rsidR="000D5FA4" w:rsidRDefault="000D5FA4" w:rsidP="00F66BEE">
            <w:r>
              <w:lastRenderedPageBreak/>
              <w:t>Python</w:t>
            </w:r>
          </w:p>
        </w:tc>
        <w:tc>
          <w:tcPr>
            <w:tcW w:w="4675" w:type="dxa"/>
          </w:tcPr>
          <w:p w14:paraId="5D559623" w14:textId="77777777" w:rsidR="000D5FA4" w:rsidRDefault="000D5FA4" w:rsidP="00F66BEE">
            <w:r>
              <w:t>2.7</w:t>
            </w:r>
          </w:p>
        </w:tc>
      </w:tr>
    </w:tbl>
    <w:p w14:paraId="73E1FC41" w14:textId="6A3EF9A9" w:rsidR="00C04A66" w:rsidRDefault="00C04A66" w:rsidP="00C04A66">
      <w:pPr>
        <w:pStyle w:val="Heading2"/>
        <w:numPr>
          <w:ilvl w:val="0"/>
          <w:numId w:val="0"/>
        </w:numPr>
      </w:pPr>
      <w:bookmarkStart w:id="9" w:name="_Toc518635703"/>
    </w:p>
    <w:p w14:paraId="79B627E7" w14:textId="1B11314A" w:rsidR="00C04A66" w:rsidRDefault="00C04A66" w:rsidP="00C04A66">
      <w:pPr>
        <w:pStyle w:val="CommentText"/>
      </w:pPr>
      <w:r>
        <w:t xml:space="preserve">** </w:t>
      </w:r>
      <w:r w:rsidRPr="00C04A66">
        <w:rPr>
          <w:sz w:val="22"/>
        </w:rPr>
        <w:t xml:space="preserve">The conformance server is implemented on this OS and the support check for other OS versions or types is out of scope.  </w:t>
      </w:r>
    </w:p>
    <w:p w14:paraId="0CFCB50B" w14:textId="69E15EAD" w:rsidR="00C04A66" w:rsidRPr="00C04A66" w:rsidRDefault="00C04A66" w:rsidP="00C04A66"/>
    <w:p w14:paraId="05D32D9E" w14:textId="5D507D41" w:rsidR="000D5FA4" w:rsidRPr="000D5FA4" w:rsidRDefault="00F66BEE" w:rsidP="000D5FA4">
      <w:pPr>
        <w:pStyle w:val="Heading2"/>
      </w:pPr>
      <w:r>
        <w:t>Tester</w:t>
      </w:r>
      <w:bookmarkEnd w:id="9"/>
    </w:p>
    <w:p w14:paraId="1189C92A" w14:textId="77777777" w:rsidR="00F66BEE" w:rsidRDefault="00F66BEE" w:rsidP="00F66BEE"/>
    <w:p w14:paraId="6DF6FDA9" w14:textId="1D3BC6B8" w:rsidR="00F66BEE" w:rsidRDefault="00F66BEE" w:rsidP="00F66BEE">
      <w:r>
        <w:t>Tester is a web-client and Google Chrome</w:t>
      </w:r>
      <w:r w:rsidR="00C04A66">
        <w:t xml:space="preserve"> **</w:t>
      </w:r>
      <w:r>
        <w:t xml:space="preserve"> has been used as the regular browser in the testing environment.</w:t>
      </w:r>
    </w:p>
    <w:p w14:paraId="376E3F72" w14:textId="58EB5DD6" w:rsidR="000D5FA4" w:rsidRDefault="000D5FA4" w:rsidP="00F66BEE"/>
    <w:p w14:paraId="42747CE0" w14:textId="7270C165" w:rsidR="00C04A66" w:rsidRPr="00C04A66" w:rsidRDefault="00C04A66" w:rsidP="00F66BEE">
      <w:pPr>
        <w:rPr>
          <w:sz w:val="20"/>
        </w:rPr>
      </w:pPr>
      <w:r>
        <w:t xml:space="preserve">** </w:t>
      </w:r>
      <w:r w:rsidRPr="00C04A66">
        <w:rPr>
          <w:sz w:val="20"/>
        </w:rPr>
        <w:t>Firefox can also be used, but additional support if required, is out of scope.</w:t>
      </w:r>
    </w:p>
    <w:p w14:paraId="1B84C66B" w14:textId="77777777" w:rsidR="000D5FA4" w:rsidRDefault="000D5FA4" w:rsidP="000D5FA4">
      <w:pPr>
        <w:pStyle w:val="Heading2"/>
      </w:pPr>
      <w:bookmarkStart w:id="10" w:name="_Toc518635704"/>
      <w:r>
        <w:t>Test server program</w:t>
      </w:r>
      <w:bookmarkEnd w:id="10"/>
    </w:p>
    <w:p w14:paraId="4FBCADB8" w14:textId="77777777" w:rsidR="000D5FA4" w:rsidRDefault="000D5FA4" w:rsidP="000D5FA4"/>
    <w:p w14:paraId="14614430" w14:textId="18D76CD7" w:rsidR="000D5FA4" w:rsidRDefault="000D5FA4" w:rsidP="000D5FA4">
      <w:r>
        <w:t>The program code for the Conformance</w:t>
      </w:r>
      <w:r w:rsidR="00AA21A5">
        <w:t xml:space="preserve"> </w:t>
      </w:r>
      <w:r>
        <w:t xml:space="preserve">Software which should be downloaded to Test Server are uploaded on </w:t>
      </w:r>
      <w:proofErr w:type="spellStart"/>
      <w:r w:rsidR="00AA21A5">
        <w:t>G</w:t>
      </w:r>
      <w:r>
        <w:t>ithub</w:t>
      </w:r>
      <w:proofErr w:type="spellEnd"/>
      <w:r>
        <w:t xml:space="preserve"> and the </w:t>
      </w:r>
      <w:r w:rsidR="0003233B">
        <w:t xml:space="preserve">general syntax of the </w:t>
      </w:r>
      <w:r>
        <w:t xml:space="preserve">locations are provided </w:t>
      </w:r>
      <w:r w:rsidR="003201FD">
        <w:t>below</w:t>
      </w:r>
      <w:r>
        <w:t xml:space="preserve">. </w:t>
      </w:r>
      <w:r w:rsidR="0004421B">
        <w:t xml:space="preserve">Frontend code is sufficient to run the software, backend </w:t>
      </w:r>
      <w:r w:rsidR="00172D6E">
        <w:t xml:space="preserve">code </w:t>
      </w:r>
      <w:r w:rsidR="0004421B">
        <w:t>is for reference.</w:t>
      </w:r>
    </w:p>
    <w:p w14:paraId="72819ED4" w14:textId="77777777" w:rsidR="000D5FA4" w:rsidRDefault="000D5FA4" w:rsidP="000D5FA4"/>
    <w:p w14:paraId="71B73076" w14:textId="2BE8D619" w:rsidR="000D5FA4" w:rsidRDefault="000D5FA4" w:rsidP="000D5FA4">
      <w:r>
        <w:t xml:space="preserve">Frontend code: </w:t>
      </w:r>
      <w:hyperlink r:id="rId13" w:history="1">
        <w:r w:rsidR="00644332" w:rsidRPr="00BB32A8">
          <w:rPr>
            <w:rStyle w:val="Hyperlink"/>
          </w:rPr>
          <w:t>https://github.com/&lt;</w:t>
        </w:r>
        <w:r w:rsidR="00644332" w:rsidRPr="00BB32A8">
          <w:rPr>
            <w:rStyle w:val="Hyperlink"/>
            <w:i/>
          </w:rPr>
          <w:t>username</w:t>
        </w:r>
        <w:r w:rsidR="00644332" w:rsidRPr="00BB32A8">
          <w:rPr>
            <w:rStyle w:val="Hyperlink"/>
          </w:rPr>
          <w:t>&gt;/&lt;</w:t>
        </w:r>
        <w:r w:rsidR="00644332" w:rsidRPr="00BB32A8">
          <w:rPr>
            <w:rStyle w:val="Hyperlink"/>
            <w:i/>
          </w:rPr>
          <w:t>Repository_Frontend</w:t>
        </w:r>
        <w:r w:rsidR="00644332" w:rsidRPr="00BB32A8">
          <w:rPr>
            <w:rStyle w:val="Hyperlink"/>
          </w:rPr>
          <w:t>&gt;</w:t>
        </w:r>
      </w:hyperlink>
    </w:p>
    <w:p w14:paraId="1BCB0C0A" w14:textId="1074730B" w:rsidR="000D5FA4" w:rsidRDefault="000D5FA4" w:rsidP="000D5FA4">
      <w:pPr>
        <w:rPr>
          <w:rStyle w:val="Hyperlink"/>
        </w:rPr>
      </w:pPr>
      <w:r>
        <w:t xml:space="preserve">Backend code: </w:t>
      </w:r>
      <w:r w:rsidR="00644332" w:rsidRPr="00644332">
        <w:rPr>
          <w:rStyle w:val="Hyperlink"/>
        </w:rPr>
        <w:t>https://github.com/&lt;</w:t>
      </w:r>
      <w:r w:rsidR="00644332" w:rsidRPr="00644332">
        <w:rPr>
          <w:rStyle w:val="Hyperlink"/>
          <w:i/>
        </w:rPr>
        <w:t>username</w:t>
      </w:r>
      <w:r w:rsidR="00644332" w:rsidRPr="00644332">
        <w:rPr>
          <w:rStyle w:val="Hyperlink"/>
        </w:rPr>
        <w:t>&gt;/</w:t>
      </w:r>
      <w:r w:rsidR="00644332">
        <w:rPr>
          <w:rStyle w:val="Hyperlink"/>
        </w:rPr>
        <w:t>&lt;</w:t>
      </w:r>
      <w:r w:rsidR="00644332">
        <w:rPr>
          <w:rStyle w:val="Hyperlink"/>
          <w:i/>
        </w:rPr>
        <w:t>Repository_Backend</w:t>
      </w:r>
      <w:r w:rsidR="00644332">
        <w:rPr>
          <w:rStyle w:val="Hyperlink"/>
        </w:rPr>
        <w:t>&gt;</w:t>
      </w:r>
    </w:p>
    <w:p w14:paraId="3CD40BA6" w14:textId="77777777" w:rsidR="000D5FA4" w:rsidRPr="000D5FA4" w:rsidRDefault="000D5FA4" w:rsidP="000D5FA4"/>
    <w:p w14:paraId="2DCFBD57" w14:textId="77777777" w:rsidR="000D5FA4" w:rsidRDefault="0004421B" w:rsidP="0004421B">
      <w:pPr>
        <w:pStyle w:val="Heading1"/>
      </w:pPr>
      <w:bookmarkStart w:id="11" w:name="_Toc518635705"/>
      <w:r>
        <w:t>Installation steps</w:t>
      </w:r>
      <w:bookmarkEnd w:id="11"/>
    </w:p>
    <w:p w14:paraId="159F8AE0" w14:textId="77777777" w:rsidR="0004421B" w:rsidRDefault="0004421B" w:rsidP="0004421B"/>
    <w:p w14:paraId="249F65CE" w14:textId="77777777" w:rsidR="00E65C37" w:rsidRDefault="00E65C37" w:rsidP="0004421B">
      <w:r>
        <w:t>This section provides the necessary commands and instructions for setting up the Test Server.</w:t>
      </w:r>
    </w:p>
    <w:p w14:paraId="12114CAE" w14:textId="77777777" w:rsidR="00686382" w:rsidRDefault="00686382" w:rsidP="0004421B"/>
    <w:p w14:paraId="3CB77592" w14:textId="6AB83A59" w:rsidR="00E65C37" w:rsidRDefault="002B0FF6" w:rsidP="00E65C37">
      <w:pPr>
        <w:pStyle w:val="ListParagraph"/>
        <w:numPr>
          <w:ilvl w:val="0"/>
          <w:numId w:val="47"/>
        </w:numPr>
        <w:spacing w:line="360" w:lineRule="auto"/>
      </w:pPr>
      <w:r>
        <w:t xml:space="preserve">Install </w:t>
      </w:r>
      <w:r w:rsidR="00E65C37">
        <w:t xml:space="preserve">PHP </w:t>
      </w:r>
    </w:p>
    <w:p w14:paraId="38A34F82" w14:textId="3D53BE3C" w:rsidR="00C04A66" w:rsidRDefault="00C04A66" w:rsidP="00C04A66">
      <w:pPr>
        <w:pStyle w:val="ListParagraph"/>
        <w:spacing w:line="360" w:lineRule="auto"/>
        <w:ind w:firstLine="720"/>
      </w:pPr>
      <w:r>
        <w:t>PHP 7.0 is the default package for Ubuntu 16.04</w:t>
      </w:r>
    </w:p>
    <w:p w14:paraId="50B5D013" w14:textId="29EB75B8" w:rsidR="00C04A66" w:rsidRPr="00C04A66" w:rsidRDefault="00C04A66" w:rsidP="00C04A66">
      <w:pPr>
        <w:ind w:left="1440"/>
        <w:rPr>
          <w:rFonts w:asciiTheme="minorHAnsi" w:hAnsiTheme="minorHAnsi"/>
          <w:i/>
          <w:iCs/>
          <w:lang w:val="en-US"/>
        </w:rPr>
      </w:pPr>
      <w:proofErr w:type="spellStart"/>
      <w:r w:rsidRPr="00C04A66">
        <w:rPr>
          <w:rFonts w:asciiTheme="minorHAnsi" w:hAnsiTheme="minorHAnsi"/>
          <w:i/>
          <w:iCs/>
          <w:lang w:val="en-US"/>
        </w:rPr>
        <w:t>sudo</w:t>
      </w:r>
      <w:proofErr w:type="spellEnd"/>
      <w:r w:rsidRPr="00C04A66">
        <w:rPr>
          <w:rFonts w:asciiTheme="minorHAnsi" w:hAnsiTheme="minorHAnsi"/>
          <w:i/>
          <w:iCs/>
          <w:lang w:val="en-US"/>
        </w:rPr>
        <w:t xml:space="preserve"> apt-get install</w:t>
      </w:r>
      <w:r w:rsidR="001F5808">
        <w:rPr>
          <w:rFonts w:asciiTheme="minorHAnsi" w:hAnsiTheme="minorHAnsi"/>
          <w:i/>
          <w:iCs/>
          <w:lang w:val="en-US"/>
        </w:rPr>
        <w:t xml:space="preserve"> </w:t>
      </w:r>
      <w:r w:rsidRPr="00C04A66">
        <w:rPr>
          <w:rFonts w:asciiTheme="minorHAnsi" w:hAnsiTheme="minorHAnsi"/>
          <w:i/>
          <w:iCs/>
          <w:lang w:val="en-US"/>
        </w:rPr>
        <w:t>php</w:t>
      </w:r>
      <w:r w:rsidR="004E6B64" w:rsidRPr="004E6B64">
        <w:rPr>
          <w:rFonts w:asciiTheme="minorHAnsi" w:hAnsiTheme="minorHAnsi"/>
          <w:i/>
          <w:iCs/>
          <w:lang w:val="en-US"/>
        </w:rPr>
        <w:t xml:space="preserve"> php-dev php-curl php-</w:t>
      </w:r>
      <w:proofErr w:type="spellStart"/>
      <w:r w:rsidR="004E6B64" w:rsidRPr="004E6B64">
        <w:rPr>
          <w:rFonts w:asciiTheme="minorHAnsi" w:hAnsiTheme="minorHAnsi"/>
          <w:i/>
          <w:iCs/>
          <w:lang w:val="en-US"/>
        </w:rPr>
        <w:t>xdebug</w:t>
      </w:r>
      <w:proofErr w:type="spellEnd"/>
      <w:r w:rsidR="004E6B64" w:rsidRPr="004E6B64">
        <w:rPr>
          <w:rFonts w:asciiTheme="minorHAnsi" w:hAnsiTheme="minorHAnsi"/>
          <w:i/>
          <w:iCs/>
          <w:lang w:val="en-US"/>
        </w:rPr>
        <w:t xml:space="preserve"> libapache2-mod</w:t>
      </w:r>
      <w:r w:rsidR="004E6B64">
        <w:rPr>
          <w:rFonts w:asciiTheme="minorHAnsi" w:hAnsiTheme="minorHAnsi"/>
          <w:i/>
          <w:iCs/>
          <w:lang w:val="en-US"/>
        </w:rPr>
        <w:t>-</w:t>
      </w:r>
      <w:r w:rsidR="004E6B64" w:rsidRPr="004E6B64">
        <w:rPr>
          <w:rFonts w:asciiTheme="minorHAnsi" w:hAnsiTheme="minorHAnsi"/>
          <w:i/>
          <w:iCs/>
          <w:lang w:val="en-US"/>
        </w:rPr>
        <w:t xml:space="preserve">php  </w:t>
      </w:r>
    </w:p>
    <w:p w14:paraId="2F14B160" w14:textId="77777777" w:rsidR="00E65C37" w:rsidRDefault="00E65C37" w:rsidP="00E65C37">
      <w:pPr>
        <w:pStyle w:val="ListParagraph"/>
        <w:numPr>
          <w:ilvl w:val="0"/>
          <w:numId w:val="47"/>
        </w:numPr>
        <w:spacing w:before="240"/>
      </w:pPr>
      <w:r>
        <w:t>Install Java</w:t>
      </w:r>
    </w:p>
    <w:p w14:paraId="47E56E5D" w14:textId="77777777" w:rsidR="00E65C37" w:rsidRDefault="00E65C37" w:rsidP="00E65C37">
      <w:pPr>
        <w:spacing w:before="240"/>
        <w:ind w:left="1440"/>
      </w:pPr>
      <w:r>
        <w:t xml:space="preserve">Manually download the newest Oracle (Sun) Java directly from the link </w:t>
      </w:r>
      <w:hyperlink r:id="rId14" w:history="1">
        <w:r>
          <w:rPr>
            <w:rStyle w:val="Hyperlink"/>
          </w:rPr>
          <w:t>https://www.java.com/en/download/linux_manual.jsp</w:t>
        </w:r>
      </w:hyperlink>
    </w:p>
    <w:p w14:paraId="47C7D25B" w14:textId="77777777" w:rsidR="00E65C37" w:rsidRDefault="00E65C37" w:rsidP="00E65C37">
      <w:pPr>
        <w:ind w:left="1440"/>
        <w:rPr>
          <w:lang w:val="en-US"/>
        </w:rPr>
      </w:pPr>
      <w:r>
        <w:rPr>
          <w:lang w:val="en-US"/>
        </w:rPr>
        <w:t xml:space="preserve">choose </w:t>
      </w:r>
      <w:proofErr w:type="gramStart"/>
      <w:r>
        <w:rPr>
          <w:lang w:val="en-US"/>
        </w:rPr>
        <w:t xml:space="preserve">the </w:t>
      </w:r>
      <w:r>
        <w:rPr>
          <w:i/>
          <w:lang w:val="en-US"/>
        </w:rPr>
        <w:t>.</w:t>
      </w:r>
      <w:proofErr w:type="gramEnd"/>
      <w:r>
        <w:rPr>
          <w:i/>
          <w:lang w:val="en-US"/>
        </w:rPr>
        <w:t>tar.gz</w:t>
      </w:r>
      <w:r>
        <w:rPr>
          <w:lang w:val="en-US"/>
        </w:rPr>
        <w:t xml:space="preserve"> version, unpack them and place at a desired place.</w:t>
      </w:r>
    </w:p>
    <w:p w14:paraId="57DDCE77" w14:textId="77777777" w:rsidR="00E65C37" w:rsidRDefault="00E65C37" w:rsidP="00E65C37">
      <w:pPr>
        <w:ind w:left="1440"/>
        <w:rPr>
          <w:lang w:val="en-US"/>
        </w:rPr>
      </w:pPr>
    </w:p>
    <w:p w14:paraId="73468A29" w14:textId="77777777" w:rsidR="00E65C37" w:rsidRDefault="00E65C37" w:rsidP="00E65C37">
      <w:pPr>
        <w:ind w:left="1440"/>
        <w:rPr>
          <w:lang w:val="en-US"/>
        </w:rPr>
      </w:pPr>
      <w:r>
        <w:rPr>
          <w:lang w:val="en-US"/>
        </w:rPr>
        <w:t>Afterwards setup the java path with the following commands:</w:t>
      </w:r>
    </w:p>
    <w:p w14:paraId="742F4C6A" w14:textId="77777777" w:rsidR="00BD5A9F" w:rsidRDefault="00BD5A9F" w:rsidP="00E65C37">
      <w:pPr>
        <w:ind w:left="1440"/>
        <w:rPr>
          <w:lang w:val="en-US"/>
        </w:rPr>
      </w:pPr>
    </w:p>
    <w:p w14:paraId="559372B8" w14:textId="77777777" w:rsidR="00E65C37" w:rsidRDefault="00E65C37" w:rsidP="00E65C37">
      <w:pPr>
        <w:ind w:left="1440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i/>
          <w:iCs/>
          <w:lang w:val="en-US"/>
        </w:rPr>
        <w:lastRenderedPageBreak/>
        <w:t>sudo</w:t>
      </w:r>
      <w:proofErr w:type="spellEnd"/>
      <w:r>
        <w:rPr>
          <w:rFonts w:asciiTheme="minorHAnsi" w:hAnsiTheme="minorHAnsi"/>
          <w:i/>
          <w:iCs/>
          <w:lang w:val="en-US"/>
        </w:rPr>
        <w:t xml:space="preserve"> update-alternatives --install "/</w:t>
      </w:r>
      <w:proofErr w:type="spellStart"/>
      <w:r>
        <w:rPr>
          <w:rFonts w:asciiTheme="minorHAnsi" w:hAnsiTheme="minorHAnsi"/>
          <w:i/>
          <w:iCs/>
          <w:lang w:val="en-US"/>
        </w:rPr>
        <w:t>usr</w:t>
      </w:r>
      <w:proofErr w:type="spellEnd"/>
      <w:r>
        <w:rPr>
          <w:rFonts w:asciiTheme="minorHAnsi" w:hAnsiTheme="minorHAnsi"/>
          <w:i/>
          <w:iCs/>
          <w:lang w:val="en-US"/>
        </w:rPr>
        <w:t>/bin/java" "java" "</w:t>
      </w:r>
      <w:proofErr w:type="spellStart"/>
      <w:r>
        <w:rPr>
          <w:rFonts w:asciiTheme="minorHAnsi" w:hAnsiTheme="minorHAnsi"/>
          <w:i/>
          <w:iCs/>
          <w:lang w:val="en-US"/>
        </w:rPr>
        <w:t>path_to_java</w:t>
      </w:r>
      <w:proofErr w:type="spellEnd"/>
      <w:r>
        <w:rPr>
          <w:rFonts w:asciiTheme="minorHAnsi" w:hAnsiTheme="minorHAnsi"/>
          <w:i/>
          <w:iCs/>
          <w:lang w:val="en-US"/>
        </w:rPr>
        <w:t>" 1</w:t>
      </w:r>
    </w:p>
    <w:p w14:paraId="14A4F28F" w14:textId="77777777" w:rsidR="00E65C37" w:rsidRDefault="00E65C37" w:rsidP="00E65C37">
      <w:pPr>
        <w:ind w:left="1440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i/>
          <w:iCs/>
          <w:lang w:val="en-US"/>
        </w:rPr>
        <w:t>sudo</w:t>
      </w:r>
      <w:proofErr w:type="spellEnd"/>
      <w:r>
        <w:rPr>
          <w:rFonts w:asciiTheme="minorHAnsi" w:hAnsiTheme="minorHAnsi"/>
          <w:i/>
          <w:iCs/>
          <w:lang w:val="en-US"/>
        </w:rPr>
        <w:t xml:space="preserve"> update-alternatives --install "/</w:t>
      </w:r>
      <w:proofErr w:type="spellStart"/>
      <w:r>
        <w:rPr>
          <w:rFonts w:asciiTheme="minorHAnsi" w:hAnsiTheme="minorHAnsi"/>
          <w:i/>
          <w:iCs/>
          <w:lang w:val="en-US"/>
        </w:rPr>
        <w:t>usr</w:t>
      </w:r>
      <w:proofErr w:type="spellEnd"/>
      <w:r>
        <w:rPr>
          <w:rFonts w:asciiTheme="minorHAnsi" w:hAnsiTheme="minorHAnsi"/>
          <w:i/>
          <w:iCs/>
          <w:lang w:val="en-US"/>
        </w:rPr>
        <w:t>/bin/</w:t>
      </w:r>
      <w:proofErr w:type="spellStart"/>
      <w:r>
        <w:rPr>
          <w:rFonts w:asciiTheme="minorHAnsi" w:hAnsiTheme="minorHAnsi"/>
          <w:i/>
          <w:iCs/>
          <w:lang w:val="en-US"/>
        </w:rPr>
        <w:t>javaws</w:t>
      </w:r>
      <w:proofErr w:type="spellEnd"/>
      <w:r>
        <w:rPr>
          <w:rFonts w:asciiTheme="minorHAnsi" w:hAnsiTheme="minorHAnsi"/>
          <w:i/>
          <w:iCs/>
          <w:lang w:val="en-US"/>
        </w:rPr>
        <w:t>" "</w:t>
      </w:r>
      <w:proofErr w:type="spellStart"/>
      <w:r>
        <w:rPr>
          <w:rFonts w:asciiTheme="minorHAnsi" w:hAnsiTheme="minorHAnsi"/>
          <w:i/>
          <w:iCs/>
          <w:lang w:val="en-US"/>
        </w:rPr>
        <w:t>javaws</w:t>
      </w:r>
      <w:proofErr w:type="spellEnd"/>
      <w:r>
        <w:rPr>
          <w:rFonts w:asciiTheme="minorHAnsi" w:hAnsiTheme="minorHAnsi"/>
          <w:i/>
          <w:iCs/>
          <w:lang w:val="en-US"/>
        </w:rPr>
        <w:t>" "</w:t>
      </w:r>
      <w:proofErr w:type="spellStart"/>
      <w:r>
        <w:rPr>
          <w:rFonts w:asciiTheme="minorHAnsi" w:hAnsiTheme="minorHAnsi"/>
          <w:i/>
          <w:iCs/>
          <w:lang w:val="en-US"/>
        </w:rPr>
        <w:t>path_to_javaws</w:t>
      </w:r>
      <w:proofErr w:type="spellEnd"/>
      <w:r>
        <w:rPr>
          <w:rFonts w:asciiTheme="minorHAnsi" w:hAnsiTheme="minorHAnsi"/>
          <w:i/>
          <w:iCs/>
          <w:lang w:val="en-US"/>
        </w:rPr>
        <w:t xml:space="preserve">" 1 </w:t>
      </w:r>
    </w:p>
    <w:p w14:paraId="16FA1924" w14:textId="77777777" w:rsidR="00E65C37" w:rsidRDefault="00E65C37" w:rsidP="00E65C37">
      <w:pPr>
        <w:ind w:left="1440"/>
        <w:rPr>
          <w:rFonts w:asciiTheme="minorHAnsi" w:hAnsiTheme="minorHAnsi"/>
          <w:lang w:val="en-US"/>
        </w:rPr>
      </w:pPr>
    </w:p>
    <w:p w14:paraId="13A32E9B" w14:textId="77777777" w:rsidR="00E65C37" w:rsidRDefault="00E65C37" w:rsidP="00E65C37">
      <w:pPr>
        <w:ind w:left="1440"/>
        <w:rPr>
          <w:lang w:val="en-US"/>
        </w:rPr>
      </w:pPr>
      <w:r>
        <w:rPr>
          <w:lang w:val="en-US"/>
        </w:rPr>
        <w:t xml:space="preserve">The paths are located in the bin folder of the unpacked package, which is usually called jre1.8.0_version, so the </w:t>
      </w:r>
      <w:proofErr w:type="spellStart"/>
      <w:r>
        <w:rPr>
          <w:lang w:val="en-US"/>
        </w:rPr>
        <w:t>path_to_java</w:t>
      </w:r>
      <w:proofErr w:type="spellEnd"/>
      <w:r>
        <w:rPr>
          <w:lang w:val="en-US"/>
        </w:rPr>
        <w:t xml:space="preserve"> could be e.g. /opt/jre1.8.0_version/bin/java.</w:t>
      </w:r>
    </w:p>
    <w:p w14:paraId="763FB072" w14:textId="77777777" w:rsidR="00E65C37" w:rsidRDefault="00E65C37" w:rsidP="00E65C37">
      <w:pPr>
        <w:ind w:left="1440"/>
        <w:rPr>
          <w:lang w:val="en-US"/>
        </w:rPr>
      </w:pPr>
    </w:p>
    <w:p w14:paraId="0460F1D7" w14:textId="77777777" w:rsidR="00E65C37" w:rsidRDefault="00E65C37" w:rsidP="00E65C37">
      <w:pPr>
        <w:ind w:left="1440"/>
        <w:rPr>
          <w:lang w:val="en-US"/>
        </w:rPr>
      </w:pPr>
      <w:r>
        <w:rPr>
          <w:lang w:val="en-US"/>
        </w:rPr>
        <w:t>Ensure that you also have a java compiler (JRE). This can be verified by using:</w:t>
      </w:r>
    </w:p>
    <w:p w14:paraId="162A724A" w14:textId="77777777" w:rsidR="00E65C37" w:rsidRDefault="00E65C37" w:rsidP="00E65C37">
      <w:pPr>
        <w:ind w:left="1440"/>
        <w:rPr>
          <w:i/>
          <w:lang w:val="en-US"/>
        </w:rPr>
      </w:pPr>
      <w:proofErr w:type="spellStart"/>
      <w:r>
        <w:rPr>
          <w:i/>
          <w:lang w:val="en-US"/>
        </w:rPr>
        <w:t>javac</w:t>
      </w:r>
      <w:proofErr w:type="spellEnd"/>
      <w:r>
        <w:rPr>
          <w:i/>
          <w:lang w:val="en-US"/>
        </w:rPr>
        <w:t xml:space="preserve"> -version</w:t>
      </w:r>
    </w:p>
    <w:p w14:paraId="756F48A9" w14:textId="77777777" w:rsidR="00E65C37" w:rsidRDefault="00E65C37" w:rsidP="00E65C37">
      <w:pPr>
        <w:ind w:left="1440"/>
        <w:jc w:val="left"/>
        <w:rPr>
          <w:lang w:val="en-US"/>
        </w:rPr>
      </w:pPr>
      <w:r>
        <w:rPr>
          <w:lang w:val="en-US"/>
        </w:rPr>
        <w:br/>
        <w:t xml:space="preserve">Also, ensure that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and java use the same version. This can be verified by comparing the two commands:</w:t>
      </w:r>
    </w:p>
    <w:p w14:paraId="49437C0C" w14:textId="77777777" w:rsidR="00E65C37" w:rsidRDefault="00E65C37" w:rsidP="00E65C37">
      <w:pPr>
        <w:ind w:left="1440"/>
        <w:jc w:val="left"/>
        <w:rPr>
          <w:lang w:val="en-US"/>
        </w:rPr>
      </w:pPr>
      <w:r>
        <w:rPr>
          <w:i/>
          <w:lang w:val="en-US"/>
        </w:rPr>
        <w:t>java -version</w:t>
      </w:r>
    </w:p>
    <w:p w14:paraId="3CFAAD8E" w14:textId="77777777" w:rsidR="00E65C37" w:rsidRDefault="00E65C37" w:rsidP="00E65C37">
      <w:pPr>
        <w:ind w:left="1440"/>
        <w:jc w:val="left"/>
        <w:rPr>
          <w:lang w:val="en-US"/>
        </w:rPr>
      </w:pPr>
      <w:proofErr w:type="spellStart"/>
      <w:r>
        <w:rPr>
          <w:i/>
          <w:lang w:val="en-US"/>
        </w:rPr>
        <w:t>javac</w:t>
      </w:r>
      <w:proofErr w:type="spellEnd"/>
      <w:r>
        <w:rPr>
          <w:i/>
          <w:lang w:val="en-US"/>
        </w:rPr>
        <w:t xml:space="preserve"> -version</w:t>
      </w:r>
      <w:r>
        <w:rPr>
          <w:i/>
          <w:lang w:val="en-US"/>
        </w:rPr>
        <w:br/>
      </w:r>
      <w:r>
        <w:rPr>
          <w:i/>
          <w:lang w:val="en-US"/>
        </w:rPr>
        <w:br/>
      </w:r>
      <w:r>
        <w:rPr>
          <w:lang w:val="en-US"/>
        </w:rPr>
        <w:t xml:space="preserve">If there is no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present, install the same version as java. For example, the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1.8 version could be installed by:</w:t>
      </w:r>
    </w:p>
    <w:p w14:paraId="77E0E837" w14:textId="77777777" w:rsidR="00E65C37" w:rsidRDefault="00E65C37" w:rsidP="00E65C37">
      <w:pPr>
        <w:ind w:left="1440"/>
        <w:jc w:val="left"/>
        <w:rPr>
          <w:i/>
          <w:lang w:val="en-US"/>
        </w:rPr>
      </w:pPr>
      <w:proofErr w:type="spellStart"/>
      <w:r>
        <w:rPr>
          <w:i/>
          <w:lang w:val="en-US"/>
        </w:rPr>
        <w:t>sudo</w:t>
      </w:r>
      <w:proofErr w:type="spellEnd"/>
      <w:r>
        <w:rPr>
          <w:i/>
          <w:lang w:val="en-US"/>
        </w:rPr>
        <w:t xml:space="preserve"> apt-add-repository </w:t>
      </w:r>
      <w:proofErr w:type="gramStart"/>
      <w:r>
        <w:rPr>
          <w:i/>
          <w:lang w:val="en-US"/>
        </w:rPr>
        <w:t>ppa:webupd</w:t>
      </w:r>
      <w:proofErr w:type="gramEnd"/>
      <w:r>
        <w:rPr>
          <w:i/>
          <w:lang w:val="en-US"/>
        </w:rPr>
        <w:t>8team/java</w:t>
      </w:r>
    </w:p>
    <w:p w14:paraId="0A3978B3" w14:textId="77777777" w:rsidR="00E65C37" w:rsidRDefault="00E65C37" w:rsidP="00E65C37">
      <w:pPr>
        <w:ind w:left="1440"/>
        <w:rPr>
          <w:i/>
          <w:lang w:val="en-US"/>
        </w:rPr>
      </w:pPr>
      <w:proofErr w:type="spellStart"/>
      <w:r>
        <w:rPr>
          <w:i/>
          <w:lang w:val="en-US"/>
        </w:rPr>
        <w:t>sudo</w:t>
      </w:r>
      <w:proofErr w:type="spellEnd"/>
      <w:r>
        <w:rPr>
          <w:i/>
          <w:lang w:val="en-US"/>
        </w:rPr>
        <w:t xml:space="preserve"> apt-get update</w:t>
      </w:r>
    </w:p>
    <w:p w14:paraId="59D82219" w14:textId="77777777" w:rsidR="00E65C37" w:rsidRDefault="00E65C37" w:rsidP="00E65C37">
      <w:pPr>
        <w:ind w:left="1440"/>
        <w:rPr>
          <w:i/>
          <w:lang w:val="en-US"/>
        </w:rPr>
      </w:pPr>
      <w:proofErr w:type="spellStart"/>
      <w:r>
        <w:rPr>
          <w:i/>
          <w:lang w:val="en-US"/>
        </w:rPr>
        <w:t>sudo</w:t>
      </w:r>
      <w:proofErr w:type="spellEnd"/>
      <w:r>
        <w:rPr>
          <w:i/>
          <w:lang w:val="en-US"/>
        </w:rPr>
        <w:t xml:space="preserve"> apt-get install oracle-java8-installer</w:t>
      </w:r>
    </w:p>
    <w:p w14:paraId="53A10654" w14:textId="77777777" w:rsidR="00E65C37" w:rsidRDefault="00E65C37" w:rsidP="00E65C37">
      <w:pPr>
        <w:pStyle w:val="ListParagraph"/>
        <w:numPr>
          <w:ilvl w:val="0"/>
          <w:numId w:val="47"/>
        </w:numPr>
        <w:spacing w:before="240"/>
        <w:rPr>
          <w:lang w:val="en-US"/>
        </w:rPr>
      </w:pPr>
      <w:r>
        <w:rPr>
          <w:lang w:val="en-US"/>
        </w:rPr>
        <w:t>Apache server</w:t>
      </w:r>
    </w:p>
    <w:p w14:paraId="637C97E9" w14:textId="77777777" w:rsidR="00BD5A9F" w:rsidRPr="00BD5A9F" w:rsidRDefault="00E65C37" w:rsidP="00BD5A9F">
      <w:pPr>
        <w:pStyle w:val="ListParagraph"/>
        <w:spacing w:before="240"/>
        <w:ind w:left="1440"/>
        <w:rPr>
          <w:lang w:val="en-US"/>
        </w:rPr>
      </w:pPr>
      <w:r>
        <w:rPr>
          <w:lang w:val="en-US"/>
        </w:rPr>
        <w:t>Apache 2.4 is recommended, the root folder is /var/www/html/.</w:t>
      </w:r>
    </w:p>
    <w:p w14:paraId="3DDCA5DA" w14:textId="77777777" w:rsidR="00E65C37" w:rsidRDefault="00E65C37" w:rsidP="00E65C37">
      <w:pPr>
        <w:pStyle w:val="ListParagraph"/>
        <w:ind w:left="1440"/>
        <w:rPr>
          <w:rFonts w:asciiTheme="minorHAnsi" w:hAnsiTheme="minorHAnsi"/>
          <w:i/>
          <w:lang w:val="en-US"/>
        </w:rPr>
      </w:pPr>
      <w:proofErr w:type="spellStart"/>
      <w:r>
        <w:rPr>
          <w:rFonts w:asciiTheme="minorHAnsi" w:hAnsiTheme="minorHAnsi"/>
          <w:i/>
          <w:lang w:val="en-US"/>
        </w:rPr>
        <w:t>sudo</w:t>
      </w:r>
      <w:proofErr w:type="spellEnd"/>
      <w:r>
        <w:rPr>
          <w:rFonts w:asciiTheme="minorHAnsi" w:hAnsiTheme="minorHAnsi"/>
          <w:i/>
          <w:lang w:val="en-US"/>
        </w:rPr>
        <w:t xml:space="preserve"> apt-get install apache2 apache2-doc</w:t>
      </w:r>
    </w:p>
    <w:p w14:paraId="54D37EBA" w14:textId="77777777" w:rsidR="00E65C37" w:rsidRDefault="00E65C37" w:rsidP="00E65C37">
      <w:pPr>
        <w:pStyle w:val="ListParagraph"/>
        <w:numPr>
          <w:ilvl w:val="0"/>
          <w:numId w:val="47"/>
        </w:numPr>
        <w:spacing w:before="240"/>
        <w:rPr>
          <w:lang w:val="en-US"/>
        </w:rPr>
      </w:pPr>
      <w:r>
        <w:rPr>
          <w:lang w:val="en-US"/>
        </w:rPr>
        <w:t>Configure Apache</w:t>
      </w:r>
    </w:p>
    <w:p w14:paraId="50B179F0" w14:textId="77777777" w:rsidR="00E65C37" w:rsidRDefault="00E65C37" w:rsidP="00E65C37">
      <w:pPr>
        <w:pStyle w:val="ListParagraph"/>
        <w:spacing w:before="240"/>
        <w:ind w:left="1440"/>
        <w:rPr>
          <w:lang w:val="en-US"/>
        </w:rPr>
      </w:pPr>
      <w:r>
        <w:rPr>
          <w:lang w:val="en-US"/>
        </w:rPr>
        <w:t xml:space="preserve">Go to the root folder, copy or move the web contents (DASH/DVB frontend code) there, or make a </w:t>
      </w:r>
      <w:proofErr w:type="spellStart"/>
      <w:r>
        <w:rPr>
          <w:lang w:val="en-US"/>
        </w:rPr>
        <w:t>softlink</w:t>
      </w:r>
      <w:proofErr w:type="spellEnd"/>
      <w:r>
        <w:rPr>
          <w:lang w:val="en-US"/>
        </w:rPr>
        <w:t xml:space="preserve"> of the projects. </w:t>
      </w:r>
    </w:p>
    <w:p w14:paraId="439FDA42" w14:textId="77777777" w:rsidR="00E65C37" w:rsidRDefault="00E65C37" w:rsidP="00E65C37">
      <w:pPr>
        <w:pStyle w:val="ListParagraph"/>
        <w:spacing w:before="240"/>
        <w:ind w:left="1440"/>
        <w:rPr>
          <w:lang w:val="en-US"/>
        </w:rPr>
      </w:pPr>
      <w:r>
        <w:rPr>
          <w:lang w:val="en-US"/>
        </w:rPr>
        <w:t>Rename or move the index.html, so that the user defined contents are shown in http://localhost/</w:t>
      </w:r>
    </w:p>
    <w:p w14:paraId="6684E94B" w14:textId="77777777" w:rsidR="00E65C37" w:rsidRDefault="00E65C37" w:rsidP="00E65C37">
      <w:pPr>
        <w:pStyle w:val="ListParagraph"/>
        <w:spacing w:before="240"/>
        <w:ind w:left="1440"/>
        <w:rPr>
          <w:lang w:val="en-US"/>
        </w:rPr>
      </w:pPr>
      <w:r>
        <w:rPr>
          <w:lang w:val="en-US"/>
        </w:rPr>
        <w:t>If you want to change the root location, then modify the file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/apache2/sites-available/000-default.conf</w:t>
      </w:r>
    </w:p>
    <w:p w14:paraId="13F6E1DA" w14:textId="77777777" w:rsidR="00E65C37" w:rsidRDefault="00E65C37" w:rsidP="00E65C37">
      <w:pPr>
        <w:pStyle w:val="ListParagraph"/>
        <w:spacing w:before="240"/>
        <w:ind w:left="1440"/>
        <w:rPr>
          <w:lang w:val="en-US"/>
        </w:rPr>
      </w:pPr>
      <w:r>
        <w:rPr>
          <w:lang w:val="en-US"/>
        </w:rPr>
        <w:t xml:space="preserve">When there is no error with the root location, please check if the user or group have corresponding rights. Check the settings by ' </w:t>
      </w:r>
      <w:r>
        <w:rPr>
          <w:i/>
          <w:lang w:val="en-US"/>
        </w:rPr>
        <w:t>ls -l ‘</w:t>
      </w:r>
      <w:r>
        <w:rPr>
          <w:lang w:val="en-US"/>
        </w:rPr>
        <w:t xml:space="preserve">. </w:t>
      </w:r>
    </w:p>
    <w:p w14:paraId="0143287D" w14:textId="77777777" w:rsidR="00E65C37" w:rsidRDefault="00E65C37" w:rsidP="00E65C37">
      <w:pPr>
        <w:pStyle w:val="ListParagraph"/>
        <w:spacing w:before="240"/>
        <w:ind w:left="1440"/>
        <w:rPr>
          <w:lang w:val="en-US"/>
        </w:rPr>
      </w:pPr>
      <w:r>
        <w:rPr>
          <w:lang w:val="en-US"/>
        </w:rPr>
        <w:t>Make sure that you are in the group www-data and add write permission to the users in this group by:</w:t>
      </w:r>
    </w:p>
    <w:p w14:paraId="0874F10C" w14:textId="77777777" w:rsidR="00E65C37" w:rsidRDefault="00E65C37" w:rsidP="00E65C37">
      <w:pPr>
        <w:pStyle w:val="ListParagraph"/>
        <w:ind w:left="1440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i/>
          <w:iCs/>
          <w:lang w:val="en-US"/>
        </w:rPr>
        <w:t>sudo</w:t>
      </w:r>
      <w:proofErr w:type="spellEnd"/>
      <w:r>
        <w:rPr>
          <w:rFonts w:asciiTheme="minorHAnsi" w:hAnsiTheme="minorHAnsi"/>
          <w:i/>
          <w:iCs/>
          <w:lang w:val="en-US"/>
        </w:rPr>
        <w:t xml:space="preserve"> </w:t>
      </w:r>
      <w:proofErr w:type="spellStart"/>
      <w:r>
        <w:rPr>
          <w:rFonts w:asciiTheme="minorHAnsi" w:hAnsiTheme="minorHAnsi"/>
          <w:i/>
          <w:iCs/>
          <w:lang w:val="en-US"/>
        </w:rPr>
        <w:t>chmod</w:t>
      </w:r>
      <w:proofErr w:type="spellEnd"/>
      <w:r>
        <w:rPr>
          <w:rFonts w:asciiTheme="minorHAnsi" w:hAnsiTheme="minorHAnsi"/>
          <w:i/>
          <w:iCs/>
          <w:lang w:val="en-US"/>
        </w:rPr>
        <w:t xml:space="preserve"> -R 0777 /var/www/</w:t>
      </w:r>
    </w:p>
    <w:p w14:paraId="094FFE3B" w14:textId="77777777" w:rsidR="00E65C37" w:rsidRDefault="00E65C37" w:rsidP="00E65C37">
      <w:pPr>
        <w:pStyle w:val="ListParagraph"/>
        <w:ind w:left="1440"/>
        <w:rPr>
          <w:rFonts w:asciiTheme="minorHAnsi" w:hAnsiTheme="minorHAnsi"/>
          <w:i/>
          <w:iCs/>
          <w:lang w:val="en-US"/>
        </w:rPr>
      </w:pPr>
    </w:p>
    <w:p w14:paraId="5CD8C422" w14:textId="51685713" w:rsidR="00E65C37" w:rsidRDefault="00E65C37" w:rsidP="00E65C3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(Sometimes addition to the </w:t>
      </w:r>
      <w:proofErr w:type="spellStart"/>
      <w:r>
        <w:rPr>
          <w:lang w:val="en-US"/>
        </w:rPr>
        <w:t>sudoers</w:t>
      </w:r>
      <w:proofErr w:type="spellEnd"/>
      <w:r>
        <w:rPr>
          <w:lang w:val="en-US"/>
        </w:rPr>
        <w:t xml:space="preserve"> list is needed. Run </w:t>
      </w:r>
      <w:r w:rsidR="00CB624A">
        <w:rPr>
          <w:lang w:val="en-US"/>
        </w:rPr>
        <w:t>“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visudo</w:t>
      </w:r>
      <w:proofErr w:type="spellEnd"/>
      <w:r w:rsidR="00CB624A">
        <w:rPr>
          <w:lang w:val="en-US"/>
        </w:rPr>
        <w:t>”</w:t>
      </w:r>
      <w:r>
        <w:rPr>
          <w:lang w:val="en-US"/>
        </w:rPr>
        <w:t xml:space="preserve"> and add these lines at the end:  </w:t>
      </w:r>
      <w:r>
        <w:rPr>
          <w:i/>
          <w:lang w:val="en-US"/>
        </w:rPr>
        <w:t xml:space="preserve">www-data ALL=(ALL) </w:t>
      </w:r>
      <w:proofErr w:type="gramStart"/>
      <w:r>
        <w:rPr>
          <w:i/>
          <w:lang w:val="en-US"/>
        </w:rPr>
        <w:t>NOPASSWD:ALL</w:t>
      </w:r>
      <w:proofErr w:type="gramEnd"/>
      <w:r>
        <w:rPr>
          <w:lang w:val="en-US"/>
        </w:rPr>
        <w:t>)</w:t>
      </w:r>
    </w:p>
    <w:p w14:paraId="02E9325F" w14:textId="77777777" w:rsidR="00E65C37" w:rsidRDefault="00E65C37" w:rsidP="00E65C37">
      <w:pPr>
        <w:pStyle w:val="ListParagraph"/>
        <w:ind w:left="1440"/>
        <w:rPr>
          <w:lang w:val="en-US"/>
        </w:rPr>
      </w:pPr>
      <w:bookmarkStart w:id="12" w:name="__DdeLink__245_1556530962"/>
      <w:bookmarkEnd w:id="12"/>
    </w:p>
    <w:p w14:paraId="473E126B" w14:textId="77777777" w:rsidR="00E65C37" w:rsidRDefault="00E65C37" w:rsidP="00E65C3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After any configuration change, a restart of apache service is necessary: </w:t>
      </w:r>
    </w:p>
    <w:p w14:paraId="33557DA6" w14:textId="77777777" w:rsidR="00E65C37" w:rsidRPr="00BD5A9F" w:rsidRDefault="00E65C37" w:rsidP="00E65C37">
      <w:pPr>
        <w:pStyle w:val="ListParagraph"/>
        <w:ind w:left="1440"/>
        <w:rPr>
          <w:rFonts w:asciiTheme="minorHAnsi" w:hAnsiTheme="minorHAnsi"/>
          <w:i/>
          <w:iCs/>
          <w:lang w:val="en-US"/>
        </w:rPr>
      </w:pPr>
      <w:proofErr w:type="spellStart"/>
      <w:r w:rsidRPr="00BD5A9F">
        <w:rPr>
          <w:rFonts w:asciiTheme="minorHAnsi" w:hAnsiTheme="minorHAnsi"/>
          <w:i/>
          <w:iCs/>
          <w:lang w:val="en-US"/>
        </w:rPr>
        <w:t>sudo</w:t>
      </w:r>
      <w:proofErr w:type="spellEnd"/>
      <w:r w:rsidRPr="00BD5A9F">
        <w:rPr>
          <w:rFonts w:asciiTheme="minorHAnsi" w:hAnsiTheme="minorHAnsi"/>
          <w:i/>
          <w:iCs/>
          <w:lang w:val="en-US"/>
        </w:rPr>
        <w:t xml:space="preserve"> service apache2 restart</w:t>
      </w:r>
    </w:p>
    <w:p w14:paraId="71C20D90" w14:textId="77777777" w:rsidR="00E65C37" w:rsidRDefault="00E65C37" w:rsidP="00E65C37">
      <w:pPr>
        <w:pStyle w:val="ListParagraph"/>
        <w:numPr>
          <w:ilvl w:val="0"/>
          <w:numId w:val="47"/>
        </w:numPr>
        <w:spacing w:before="240"/>
        <w:rPr>
          <w:iCs/>
          <w:lang w:val="en-US"/>
        </w:rPr>
      </w:pPr>
      <w:r>
        <w:rPr>
          <w:iCs/>
          <w:lang w:val="en-US"/>
        </w:rPr>
        <w:t>Install python</w:t>
      </w:r>
    </w:p>
    <w:p w14:paraId="3C8F395C" w14:textId="77777777" w:rsidR="00E65C37" w:rsidRPr="00BD5A9F" w:rsidRDefault="00E65C37" w:rsidP="003C7853">
      <w:pPr>
        <w:pStyle w:val="ListParagraph"/>
        <w:numPr>
          <w:ilvl w:val="1"/>
          <w:numId w:val="47"/>
        </w:numPr>
        <w:rPr>
          <w:rFonts w:asciiTheme="minorHAnsi" w:hAnsiTheme="minorHAnsi"/>
          <w:i/>
          <w:iCs/>
          <w:lang w:val="en-US"/>
        </w:rPr>
      </w:pPr>
      <w:proofErr w:type="spellStart"/>
      <w:r w:rsidRPr="00BD5A9F">
        <w:rPr>
          <w:rFonts w:asciiTheme="minorHAnsi" w:hAnsiTheme="minorHAnsi"/>
          <w:i/>
          <w:iCs/>
          <w:lang w:val="en-US"/>
        </w:rPr>
        <w:t>sudo</w:t>
      </w:r>
      <w:proofErr w:type="spellEnd"/>
      <w:r w:rsidRPr="00BD5A9F">
        <w:rPr>
          <w:rFonts w:asciiTheme="minorHAnsi" w:hAnsiTheme="minorHAnsi"/>
          <w:i/>
          <w:iCs/>
          <w:lang w:val="en-US"/>
        </w:rPr>
        <w:t xml:space="preserve"> apt-get install python2.7</w:t>
      </w:r>
    </w:p>
    <w:p w14:paraId="5D985590" w14:textId="77777777" w:rsidR="00E65C37" w:rsidRPr="00BD5A9F" w:rsidRDefault="00E65C37" w:rsidP="003C7853">
      <w:pPr>
        <w:pStyle w:val="ListParagraph"/>
        <w:numPr>
          <w:ilvl w:val="1"/>
          <w:numId w:val="47"/>
        </w:numPr>
        <w:rPr>
          <w:rFonts w:asciiTheme="minorHAnsi" w:hAnsiTheme="minorHAnsi"/>
          <w:i/>
          <w:iCs/>
          <w:lang w:val="en-US"/>
        </w:rPr>
      </w:pPr>
      <w:proofErr w:type="spellStart"/>
      <w:r w:rsidRPr="00BD5A9F">
        <w:rPr>
          <w:rFonts w:asciiTheme="minorHAnsi" w:hAnsiTheme="minorHAnsi"/>
          <w:i/>
          <w:iCs/>
          <w:lang w:val="en-US"/>
        </w:rPr>
        <w:t>sudo</w:t>
      </w:r>
      <w:proofErr w:type="spellEnd"/>
      <w:r w:rsidRPr="00BD5A9F">
        <w:rPr>
          <w:rFonts w:asciiTheme="minorHAnsi" w:hAnsiTheme="minorHAnsi"/>
          <w:i/>
          <w:iCs/>
          <w:lang w:val="en-US"/>
        </w:rPr>
        <w:t xml:space="preserve"> apt-get install python-pip</w:t>
      </w:r>
    </w:p>
    <w:p w14:paraId="381758AB" w14:textId="77777777" w:rsidR="00E65C37" w:rsidRPr="00BD5A9F" w:rsidRDefault="00E65C37" w:rsidP="003C7853">
      <w:pPr>
        <w:pStyle w:val="ListParagraph"/>
        <w:numPr>
          <w:ilvl w:val="1"/>
          <w:numId w:val="47"/>
        </w:numPr>
        <w:rPr>
          <w:rFonts w:asciiTheme="minorHAnsi" w:hAnsiTheme="minorHAnsi"/>
          <w:i/>
          <w:iCs/>
          <w:lang w:val="en-US"/>
        </w:rPr>
      </w:pPr>
      <w:proofErr w:type="spellStart"/>
      <w:r w:rsidRPr="00BD5A9F">
        <w:rPr>
          <w:rFonts w:asciiTheme="minorHAnsi" w:hAnsiTheme="minorHAnsi"/>
          <w:i/>
          <w:iCs/>
          <w:lang w:val="en-US"/>
        </w:rPr>
        <w:t>sudo</w:t>
      </w:r>
      <w:proofErr w:type="spellEnd"/>
      <w:r w:rsidRPr="00BD5A9F">
        <w:rPr>
          <w:rFonts w:asciiTheme="minorHAnsi" w:hAnsiTheme="minorHAnsi"/>
          <w:i/>
          <w:iCs/>
          <w:lang w:val="en-US"/>
        </w:rPr>
        <w:t xml:space="preserve"> apt-get install python-matplotlib</w:t>
      </w:r>
    </w:p>
    <w:p w14:paraId="72B16C6A" w14:textId="77777777" w:rsidR="00E65C37" w:rsidRDefault="00E65C37" w:rsidP="00E65C37">
      <w:pPr>
        <w:pStyle w:val="ListParagraph"/>
        <w:numPr>
          <w:ilvl w:val="0"/>
          <w:numId w:val="47"/>
        </w:numPr>
        <w:spacing w:before="240"/>
        <w:rPr>
          <w:iCs/>
          <w:lang w:val="en-US"/>
        </w:rPr>
      </w:pPr>
      <w:r>
        <w:rPr>
          <w:iCs/>
          <w:lang w:val="en-US"/>
        </w:rPr>
        <w:t>Possible additional installations</w:t>
      </w:r>
    </w:p>
    <w:p w14:paraId="1B99059D" w14:textId="77777777" w:rsidR="00E65C37" w:rsidRDefault="00E65C37" w:rsidP="00E65C37">
      <w:pPr>
        <w:pStyle w:val="ListParagraph"/>
        <w:numPr>
          <w:ilvl w:val="0"/>
          <w:numId w:val="49"/>
        </w:numPr>
        <w:rPr>
          <w:iCs/>
          <w:lang w:val="en-US"/>
        </w:rPr>
      </w:pPr>
      <w:r>
        <w:rPr>
          <w:iCs/>
          <w:lang w:val="en-US"/>
        </w:rPr>
        <w:t>Install ‘ant’, required to run MPD validator in Conformance-Software.</w:t>
      </w:r>
    </w:p>
    <w:p w14:paraId="5879091D" w14:textId="77777777" w:rsidR="00E65C37" w:rsidRPr="00BD5A9F" w:rsidRDefault="00E65C37" w:rsidP="00BD5A9F">
      <w:pPr>
        <w:pStyle w:val="ListParagraph"/>
        <w:ind w:left="1440" w:firstLine="360"/>
        <w:rPr>
          <w:rFonts w:asciiTheme="minorHAnsi" w:hAnsiTheme="minorHAnsi"/>
          <w:i/>
          <w:iCs/>
          <w:lang w:val="en-US"/>
        </w:rPr>
      </w:pPr>
      <w:proofErr w:type="spellStart"/>
      <w:r w:rsidRPr="00BD5A9F">
        <w:rPr>
          <w:rFonts w:asciiTheme="minorHAnsi" w:hAnsiTheme="minorHAnsi"/>
          <w:i/>
          <w:iCs/>
          <w:lang w:val="en-US"/>
        </w:rPr>
        <w:t>sudo</w:t>
      </w:r>
      <w:proofErr w:type="spellEnd"/>
      <w:r w:rsidRPr="00BD5A9F">
        <w:rPr>
          <w:rFonts w:asciiTheme="minorHAnsi" w:hAnsiTheme="minorHAnsi"/>
          <w:i/>
          <w:iCs/>
          <w:lang w:val="en-US"/>
        </w:rPr>
        <w:t xml:space="preserve"> apt-get install ant</w:t>
      </w:r>
    </w:p>
    <w:p w14:paraId="365F7667" w14:textId="77777777" w:rsidR="00E65C37" w:rsidRDefault="00E65C37" w:rsidP="00E65C37">
      <w:pPr>
        <w:pStyle w:val="ListParagraph"/>
        <w:numPr>
          <w:ilvl w:val="0"/>
          <w:numId w:val="49"/>
        </w:numPr>
        <w:rPr>
          <w:iCs/>
          <w:lang w:val="en-US"/>
        </w:rPr>
      </w:pPr>
      <w:r>
        <w:rPr>
          <w:iCs/>
          <w:lang w:val="en-US"/>
        </w:rPr>
        <w:t>XML extension of PHP</w:t>
      </w:r>
    </w:p>
    <w:p w14:paraId="074E113B" w14:textId="6DB4FC24" w:rsidR="00E65C37" w:rsidRPr="00BD5A9F" w:rsidRDefault="00E65C37" w:rsidP="00BD5A9F">
      <w:pPr>
        <w:pStyle w:val="ListParagraph"/>
        <w:ind w:left="1440" w:firstLine="360"/>
        <w:rPr>
          <w:rFonts w:asciiTheme="minorHAnsi" w:hAnsiTheme="minorHAnsi"/>
          <w:i/>
          <w:iCs/>
          <w:lang w:val="en-US"/>
        </w:rPr>
      </w:pPr>
      <w:proofErr w:type="spellStart"/>
      <w:r w:rsidRPr="00BD5A9F">
        <w:rPr>
          <w:rFonts w:asciiTheme="minorHAnsi" w:hAnsiTheme="minorHAnsi"/>
          <w:i/>
          <w:iCs/>
          <w:lang w:val="en-US"/>
        </w:rPr>
        <w:t>sudo</w:t>
      </w:r>
      <w:proofErr w:type="spellEnd"/>
      <w:r w:rsidRPr="00BD5A9F">
        <w:rPr>
          <w:rFonts w:asciiTheme="minorHAnsi" w:hAnsiTheme="minorHAnsi"/>
          <w:i/>
          <w:iCs/>
          <w:lang w:val="en-US"/>
        </w:rPr>
        <w:t xml:space="preserve"> apt-get install php-xml</w:t>
      </w:r>
    </w:p>
    <w:p w14:paraId="58F7C6AB" w14:textId="77777777" w:rsidR="00E65C37" w:rsidRDefault="00E65C37" w:rsidP="00E65C37">
      <w:pPr>
        <w:pStyle w:val="ListParagraph"/>
        <w:numPr>
          <w:ilvl w:val="0"/>
          <w:numId w:val="49"/>
        </w:numPr>
        <w:rPr>
          <w:iCs/>
          <w:lang w:val="en-US"/>
        </w:rPr>
      </w:pPr>
      <w:proofErr w:type="spellStart"/>
      <w:r>
        <w:rPr>
          <w:iCs/>
          <w:lang w:val="en-US"/>
        </w:rPr>
        <w:t>Stdc</w:t>
      </w:r>
      <w:proofErr w:type="spellEnd"/>
      <w:r>
        <w:rPr>
          <w:iCs/>
          <w:lang w:val="en-US"/>
        </w:rPr>
        <w:t>++ package</w:t>
      </w:r>
    </w:p>
    <w:p w14:paraId="348D7DD7" w14:textId="77777777" w:rsidR="00E65C37" w:rsidRDefault="00E65C37" w:rsidP="00BD5A9F">
      <w:pPr>
        <w:pStyle w:val="ListParagraph"/>
        <w:ind w:left="1440" w:firstLine="360"/>
        <w:rPr>
          <w:iCs/>
          <w:lang w:val="en-US"/>
        </w:rPr>
      </w:pPr>
      <w:proofErr w:type="spellStart"/>
      <w:r w:rsidRPr="00BD5A9F">
        <w:rPr>
          <w:rFonts w:asciiTheme="minorHAnsi" w:hAnsiTheme="minorHAnsi"/>
          <w:i/>
          <w:iCs/>
          <w:lang w:val="en-US"/>
        </w:rPr>
        <w:t>sudo</w:t>
      </w:r>
      <w:proofErr w:type="spellEnd"/>
      <w:r w:rsidRPr="00BD5A9F">
        <w:rPr>
          <w:rFonts w:asciiTheme="minorHAnsi" w:hAnsiTheme="minorHAnsi"/>
          <w:i/>
          <w:iCs/>
          <w:lang w:val="en-US"/>
        </w:rPr>
        <w:t xml:space="preserve"> apt-get install </w:t>
      </w:r>
      <w:proofErr w:type="spellStart"/>
      <w:r w:rsidRPr="00BD5A9F">
        <w:rPr>
          <w:rFonts w:asciiTheme="minorHAnsi" w:hAnsiTheme="minorHAnsi"/>
          <w:i/>
          <w:iCs/>
          <w:lang w:val="en-US"/>
        </w:rPr>
        <w:t>libstdc</w:t>
      </w:r>
      <w:proofErr w:type="spellEnd"/>
      <w:r w:rsidRPr="00BD5A9F">
        <w:rPr>
          <w:rFonts w:asciiTheme="minorHAnsi" w:hAnsiTheme="minorHAnsi"/>
          <w:i/>
          <w:iCs/>
          <w:lang w:val="en-US"/>
        </w:rPr>
        <w:t>++</w:t>
      </w:r>
      <w:proofErr w:type="gramStart"/>
      <w:r w:rsidRPr="00BD5A9F">
        <w:rPr>
          <w:rFonts w:asciiTheme="minorHAnsi" w:hAnsiTheme="minorHAnsi"/>
          <w:i/>
          <w:iCs/>
          <w:lang w:val="en-US"/>
        </w:rPr>
        <w:t>6:i</w:t>
      </w:r>
      <w:proofErr w:type="gramEnd"/>
      <w:r w:rsidRPr="00BD5A9F">
        <w:rPr>
          <w:rFonts w:asciiTheme="minorHAnsi" w:hAnsiTheme="minorHAnsi"/>
          <w:i/>
          <w:iCs/>
          <w:lang w:val="en-US"/>
        </w:rPr>
        <w:t>386</w:t>
      </w:r>
      <w:r>
        <w:rPr>
          <w:iCs/>
          <w:lang w:val="en-US"/>
        </w:rPr>
        <w:tab/>
      </w:r>
      <w:r>
        <w:rPr>
          <w:iCs/>
          <w:lang w:val="en-US"/>
        </w:rPr>
        <w:tab/>
      </w:r>
    </w:p>
    <w:p w14:paraId="33217447" w14:textId="77777777" w:rsidR="00E65C37" w:rsidRDefault="00E65C37" w:rsidP="00E65C37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</w:p>
    <w:p w14:paraId="25769319" w14:textId="77777777" w:rsidR="00E65C37" w:rsidRDefault="00E65C37" w:rsidP="00E65C37">
      <w:pPr>
        <w:pStyle w:val="ListParagraph"/>
        <w:numPr>
          <w:ilvl w:val="0"/>
          <w:numId w:val="47"/>
        </w:numPr>
        <w:jc w:val="left"/>
        <w:rPr>
          <w:iCs/>
          <w:lang w:val="en-US"/>
        </w:rPr>
      </w:pPr>
      <w:r>
        <w:rPr>
          <w:iCs/>
          <w:lang w:val="en-US"/>
        </w:rPr>
        <w:t>If everything works correctly, you should be able to be open the Frontend conformance software in your browser by navigating to:</w:t>
      </w:r>
      <w:bookmarkStart w:id="13" w:name="_GoBack"/>
      <w:bookmarkEnd w:id="13"/>
    </w:p>
    <w:p w14:paraId="05CFD049" w14:textId="16C75AB9" w:rsidR="0004421B" w:rsidRPr="00FB5926" w:rsidRDefault="00E65C37" w:rsidP="00FB5926">
      <w:pPr>
        <w:pStyle w:val="ListParagraph"/>
        <w:jc w:val="left"/>
        <w:rPr>
          <w:i/>
          <w:iCs/>
          <w:lang w:val="en-US"/>
        </w:rPr>
      </w:pPr>
      <w:r w:rsidRPr="003C7853">
        <w:rPr>
          <w:i/>
          <w:iCs/>
          <w:lang w:val="en-US"/>
        </w:rPr>
        <w:t>http://localhost/</w:t>
      </w:r>
      <w:r w:rsidR="00E95EFD" w:rsidRPr="00E95EFD">
        <w:rPr>
          <w:rStyle w:val="Hyperlink"/>
          <w:i/>
          <w:color w:val="auto"/>
          <w:u w:val="none"/>
        </w:rPr>
        <w:t>&lt;</w:t>
      </w:r>
      <w:proofErr w:type="spellStart"/>
      <w:r w:rsidR="00E95EFD">
        <w:rPr>
          <w:rStyle w:val="Hyperlink"/>
          <w:i/>
          <w:color w:val="auto"/>
          <w:u w:val="none"/>
        </w:rPr>
        <w:t>Repository_Frontend</w:t>
      </w:r>
      <w:proofErr w:type="spellEnd"/>
      <w:r w:rsidR="00E95EFD" w:rsidRPr="00E95EFD">
        <w:rPr>
          <w:rStyle w:val="Hyperlink"/>
          <w:i/>
          <w:color w:val="auto"/>
          <w:u w:val="none"/>
        </w:rPr>
        <w:t>&gt;</w:t>
      </w:r>
      <w:r w:rsidRPr="003C7853">
        <w:rPr>
          <w:i/>
          <w:iCs/>
          <w:lang w:val="en-US"/>
        </w:rPr>
        <w:t>/</w:t>
      </w:r>
      <w:proofErr w:type="spellStart"/>
      <w:r w:rsidRPr="003C7853">
        <w:rPr>
          <w:i/>
          <w:iCs/>
          <w:lang w:val="en-US"/>
        </w:rPr>
        <w:t>webfe</w:t>
      </w:r>
      <w:proofErr w:type="spellEnd"/>
      <w:r w:rsidRPr="003C7853">
        <w:rPr>
          <w:i/>
          <w:iCs/>
          <w:lang w:val="en-US"/>
        </w:rPr>
        <w:t>/</w:t>
      </w:r>
      <w:proofErr w:type="spellStart"/>
      <w:r w:rsidRPr="003C7853">
        <w:rPr>
          <w:i/>
          <w:iCs/>
          <w:lang w:val="en-US"/>
        </w:rPr>
        <w:t>conformancetest.php</w:t>
      </w:r>
      <w:proofErr w:type="spellEnd"/>
    </w:p>
    <w:sectPr w:rsidR="0004421B" w:rsidRPr="00FB5926" w:rsidSect="00897B19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10048" w14:textId="77777777" w:rsidR="00FD486C" w:rsidRDefault="00FD486C" w:rsidP="00906230">
      <w:r>
        <w:separator/>
      </w:r>
    </w:p>
    <w:p w14:paraId="18B4ACD7" w14:textId="77777777" w:rsidR="00FD486C" w:rsidRDefault="00FD486C" w:rsidP="00906230"/>
    <w:p w14:paraId="6657700C" w14:textId="77777777" w:rsidR="00FD486C" w:rsidRDefault="00FD486C" w:rsidP="00906230"/>
  </w:endnote>
  <w:endnote w:type="continuationSeparator" w:id="0">
    <w:p w14:paraId="162D9F83" w14:textId="77777777" w:rsidR="00FD486C" w:rsidRDefault="00FD486C" w:rsidP="00906230">
      <w:r>
        <w:continuationSeparator/>
      </w:r>
    </w:p>
    <w:p w14:paraId="6F4D106C" w14:textId="77777777" w:rsidR="00FD486C" w:rsidRDefault="00FD486C" w:rsidP="00906230"/>
    <w:p w14:paraId="7A7BE309" w14:textId="77777777" w:rsidR="00FD486C" w:rsidRDefault="00FD486C" w:rsidP="009062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85800" w14:textId="77777777" w:rsidR="00813D4D" w:rsidRPr="00AC60EA" w:rsidRDefault="00813D4D" w:rsidP="00906230">
    <w:pPr>
      <w:pStyle w:val="Footer"/>
    </w:pPr>
  </w:p>
  <w:tbl>
    <w:tblPr>
      <w:tblW w:w="4968" w:type="dxa"/>
      <w:tblLook w:val="01E0" w:firstRow="1" w:lastRow="1" w:firstColumn="1" w:lastColumn="1" w:noHBand="0" w:noVBand="0"/>
    </w:tblPr>
    <w:tblGrid>
      <w:gridCol w:w="2178"/>
      <w:gridCol w:w="2790"/>
    </w:tblGrid>
    <w:tr w:rsidR="00B32F32" w:rsidRPr="00BC1E4F" w14:paraId="58D47CD9" w14:textId="77777777" w:rsidTr="002F5C21">
      <w:tc>
        <w:tcPr>
          <w:tcW w:w="2178" w:type="dxa"/>
        </w:tcPr>
        <w:p w14:paraId="7F54BDD4" w14:textId="77777777" w:rsidR="00B32F32" w:rsidRPr="00980996" w:rsidRDefault="00B32F32" w:rsidP="00B32F32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Nomor Research GmbH</w:t>
          </w:r>
        </w:p>
        <w:p w14:paraId="7103794E" w14:textId="77777777" w:rsidR="00B32F32" w:rsidRPr="00980996" w:rsidRDefault="00B32F32" w:rsidP="00B32F32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Brecherspitzstraße 8</w:t>
          </w:r>
        </w:p>
        <w:p w14:paraId="2D5198F4" w14:textId="77777777" w:rsidR="00B32F32" w:rsidRPr="00980996" w:rsidRDefault="00B32F32" w:rsidP="00B32F32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81541 München</w:t>
          </w:r>
        </w:p>
        <w:p w14:paraId="2E65869C" w14:textId="77777777" w:rsidR="00B32F32" w:rsidRPr="00980996" w:rsidRDefault="00B32F32" w:rsidP="00B32F32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  <w:p w14:paraId="07E9CA78" w14:textId="77777777" w:rsidR="00B32F32" w:rsidRPr="00980996" w:rsidRDefault="00B32F32" w:rsidP="00B32F32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</w:tc>
      <w:tc>
        <w:tcPr>
          <w:tcW w:w="2790" w:type="dxa"/>
        </w:tcPr>
        <w:p w14:paraId="0995F494" w14:textId="3BF58E2E" w:rsidR="00B32F32" w:rsidRPr="00980996" w:rsidRDefault="00B32F32" w:rsidP="00B32F32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</w:tc>
    </w:tr>
  </w:tbl>
  <w:p w14:paraId="6AC67BAD" w14:textId="77777777" w:rsidR="00813D4D" w:rsidRPr="00CC2B3F" w:rsidRDefault="00813D4D" w:rsidP="00906230">
    <w:pPr>
      <w:rPr>
        <w:lang w:val="de-DE"/>
      </w:rPr>
    </w:pPr>
  </w:p>
  <w:p w14:paraId="5B839CCC" w14:textId="77777777" w:rsidR="008C2158" w:rsidRPr="00CC2B3F" w:rsidRDefault="008C2158">
    <w:pPr>
      <w:rPr>
        <w:lang w:val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68" w:type="dxa"/>
      <w:tblLook w:val="01E0" w:firstRow="1" w:lastRow="1" w:firstColumn="1" w:lastColumn="1" w:noHBand="0" w:noVBand="0"/>
    </w:tblPr>
    <w:tblGrid>
      <w:gridCol w:w="2178"/>
      <w:gridCol w:w="2790"/>
    </w:tblGrid>
    <w:tr w:rsidR="00897B19" w:rsidRPr="00BC1E4F" w14:paraId="69EE0999" w14:textId="77777777" w:rsidTr="002F5C21">
      <w:tc>
        <w:tcPr>
          <w:tcW w:w="2178" w:type="dxa"/>
        </w:tcPr>
        <w:p w14:paraId="19B08781" w14:textId="77777777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Nomor Research GmbH</w:t>
          </w:r>
        </w:p>
        <w:p w14:paraId="244B21BA" w14:textId="77777777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Brecherspitzstraße 8</w:t>
          </w:r>
        </w:p>
        <w:p w14:paraId="7159A972" w14:textId="77777777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  <w:r w:rsidRPr="00980996"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  <w:t>81541 München</w:t>
          </w:r>
        </w:p>
        <w:p w14:paraId="17C66231" w14:textId="77777777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  <w:p w14:paraId="30B1BB4F" w14:textId="77777777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</w:tc>
      <w:tc>
        <w:tcPr>
          <w:tcW w:w="2790" w:type="dxa"/>
        </w:tcPr>
        <w:p w14:paraId="102B587A" w14:textId="576F0576" w:rsidR="00897B19" w:rsidRPr="00980996" w:rsidRDefault="00897B19" w:rsidP="00897B19">
          <w:pPr>
            <w:pStyle w:val="Footer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</w:tc>
    </w:tr>
  </w:tbl>
  <w:p w14:paraId="6BF32525" w14:textId="77777777" w:rsidR="00897B19" w:rsidRPr="00CC2B3F" w:rsidRDefault="00897B19" w:rsidP="00897B19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B89DD" w14:textId="77777777" w:rsidR="00FD486C" w:rsidRDefault="00FD486C" w:rsidP="00906230">
      <w:r>
        <w:separator/>
      </w:r>
    </w:p>
    <w:p w14:paraId="5274AB37" w14:textId="77777777" w:rsidR="00FD486C" w:rsidRDefault="00FD486C" w:rsidP="00906230"/>
    <w:p w14:paraId="60D94534" w14:textId="77777777" w:rsidR="00FD486C" w:rsidRDefault="00FD486C" w:rsidP="00906230"/>
  </w:footnote>
  <w:footnote w:type="continuationSeparator" w:id="0">
    <w:p w14:paraId="73570CC3" w14:textId="77777777" w:rsidR="00FD486C" w:rsidRDefault="00FD486C" w:rsidP="00906230">
      <w:r>
        <w:continuationSeparator/>
      </w:r>
    </w:p>
    <w:p w14:paraId="6D9184A1" w14:textId="77777777" w:rsidR="00FD486C" w:rsidRDefault="00FD486C" w:rsidP="00906230"/>
    <w:p w14:paraId="029A14FF" w14:textId="77777777" w:rsidR="00FD486C" w:rsidRDefault="00FD486C" w:rsidP="009062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4605"/>
      <w:gridCol w:w="4605"/>
    </w:tblGrid>
    <w:tr w:rsidR="00B32F32" w14:paraId="4A65D56D" w14:textId="77777777" w:rsidTr="002F5C21">
      <w:tc>
        <w:tcPr>
          <w:tcW w:w="4605" w:type="dxa"/>
        </w:tcPr>
        <w:p w14:paraId="409720D5" w14:textId="698BF56A" w:rsidR="00B32F32" w:rsidRPr="008A153B" w:rsidRDefault="00BC1E4F" w:rsidP="00B32F32">
          <w:pPr>
            <w:pStyle w:val="Header"/>
            <w:jc w:val="center"/>
            <w:rPr>
              <w:rFonts w:ascii="Bookman Old Style" w:hAnsi="Bookman Old Style"/>
              <w:color w:val="808080"/>
            </w:rPr>
          </w:pPr>
          <w:r>
            <w:rPr>
              <w:rStyle w:val="PageNumber"/>
              <w:rFonts w:ascii="Bookman Old Style" w:hAnsi="Bookman Old Style"/>
              <w:color w:val="808080"/>
            </w:rPr>
            <w:t>Page</w:t>
          </w:r>
          <w:r w:rsidR="00B32F32" w:rsidRPr="008A153B">
            <w:rPr>
              <w:rStyle w:val="PageNumber"/>
              <w:rFonts w:ascii="Bookman Old Style" w:hAnsi="Bookman Old Style"/>
              <w:color w:val="808080"/>
            </w:rPr>
            <w:t xml:space="preserve"> </w:t>
          </w:r>
          <w:r w:rsidR="00B32F32" w:rsidRPr="008A153B">
            <w:rPr>
              <w:rStyle w:val="PageNumber"/>
              <w:rFonts w:ascii="Bookman Old Style" w:hAnsi="Bookman Old Style"/>
              <w:color w:val="808080"/>
            </w:rPr>
            <w:fldChar w:fldCharType="begin"/>
          </w:r>
          <w:r w:rsidR="00B32F32" w:rsidRPr="008A153B">
            <w:rPr>
              <w:rStyle w:val="PageNumber"/>
              <w:rFonts w:ascii="Bookman Old Style" w:hAnsi="Bookman Old Style"/>
              <w:color w:val="808080"/>
            </w:rPr>
            <w:instrText xml:space="preserve"> PAGE </w:instrText>
          </w:r>
          <w:r w:rsidR="00B32F32" w:rsidRPr="008A153B">
            <w:rPr>
              <w:rStyle w:val="PageNumber"/>
              <w:rFonts w:ascii="Bookman Old Style" w:hAnsi="Bookman Old Style"/>
              <w:color w:val="808080"/>
            </w:rPr>
            <w:fldChar w:fldCharType="separate"/>
          </w:r>
          <w:r w:rsidR="00B32F32">
            <w:rPr>
              <w:rStyle w:val="PageNumber"/>
              <w:rFonts w:ascii="Bookman Old Style" w:hAnsi="Bookman Old Style"/>
              <w:noProof/>
              <w:color w:val="808080"/>
            </w:rPr>
            <w:t>2</w:t>
          </w:r>
          <w:r w:rsidR="00B32F32" w:rsidRPr="008A153B">
            <w:rPr>
              <w:rStyle w:val="PageNumber"/>
              <w:rFonts w:ascii="Bookman Old Style" w:hAnsi="Bookman Old Style"/>
              <w:color w:val="808080"/>
            </w:rPr>
            <w:fldChar w:fldCharType="end"/>
          </w:r>
          <w:r w:rsidR="00B32F32" w:rsidRPr="008A153B">
            <w:rPr>
              <w:rStyle w:val="PageNumber"/>
              <w:rFonts w:ascii="Bookman Old Style" w:hAnsi="Bookman Old Style"/>
              <w:color w:val="808080"/>
            </w:rPr>
            <w:t xml:space="preserve"> </w:t>
          </w:r>
          <w:r>
            <w:rPr>
              <w:rStyle w:val="PageNumber"/>
              <w:rFonts w:ascii="Bookman Old Style" w:hAnsi="Bookman Old Style"/>
              <w:color w:val="808080"/>
            </w:rPr>
            <w:t>of</w:t>
          </w:r>
          <w:r w:rsidR="00B32F32" w:rsidRPr="008A153B">
            <w:rPr>
              <w:rStyle w:val="PageNumber"/>
              <w:rFonts w:ascii="Bookman Old Style" w:hAnsi="Bookman Old Style"/>
              <w:color w:val="808080"/>
            </w:rPr>
            <w:t xml:space="preserve"> </w:t>
          </w:r>
          <w:r w:rsidR="00B32F32" w:rsidRPr="008A153B">
            <w:rPr>
              <w:rStyle w:val="PageNumber"/>
              <w:color w:val="808080"/>
            </w:rPr>
            <w:fldChar w:fldCharType="begin"/>
          </w:r>
          <w:r w:rsidR="00B32F32" w:rsidRPr="008A153B">
            <w:rPr>
              <w:rStyle w:val="PageNumber"/>
              <w:color w:val="808080"/>
            </w:rPr>
            <w:instrText xml:space="preserve"> NUMPAGES </w:instrText>
          </w:r>
          <w:r w:rsidR="00B32F32" w:rsidRPr="008A153B">
            <w:rPr>
              <w:rStyle w:val="PageNumber"/>
              <w:color w:val="808080"/>
            </w:rPr>
            <w:fldChar w:fldCharType="separate"/>
          </w:r>
          <w:r w:rsidR="00B32F32">
            <w:rPr>
              <w:rStyle w:val="PageNumber"/>
              <w:noProof/>
              <w:color w:val="808080"/>
            </w:rPr>
            <w:t>2</w:t>
          </w:r>
          <w:r w:rsidR="00B32F32" w:rsidRPr="008A153B">
            <w:rPr>
              <w:rStyle w:val="PageNumber"/>
              <w:color w:val="808080"/>
            </w:rPr>
            <w:fldChar w:fldCharType="end"/>
          </w:r>
          <w:r w:rsidR="00B32F32" w:rsidRPr="008A153B">
            <w:rPr>
              <w:rStyle w:val="PageNumber"/>
              <w:rFonts w:ascii="Bookman Old Style" w:hAnsi="Bookman Old Style"/>
              <w:color w:val="808080"/>
            </w:rPr>
            <w:t xml:space="preserve"> </w:t>
          </w:r>
        </w:p>
      </w:tc>
      <w:tc>
        <w:tcPr>
          <w:tcW w:w="4605" w:type="dxa"/>
        </w:tcPr>
        <w:p w14:paraId="00D36F6A" w14:textId="77777777" w:rsidR="00B32F32" w:rsidRPr="008A153B" w:rsidRDefault="00B32F32" w:rsidP="00B32F32">
          <w:pPr>
            <w:pStyle w:val="Header"/>
            <w:rPr>
              <w:color w:val="808080"/>
            </w:rPr>
          </w:pPr>
          <w:r w:rsidRPr="008A153B">
            <w:rPr>
              <w:noProof/>
              <w:color w:val="808080"/>
              <w:lang w:val="en-US" w:eastAsia="en-US"/>
            </w:rPr>
            <w:drawing>
              <wp:inline distT="0" distB="0" distL="0" distR="0" wp14:anchorId="61043C9F" wp14:editId="7A9686A3">
                <wp:extent cx="1979295" cy="717550"/>
                <wp:effectExtent l="0" t="0" r="1905" b="6350"/>
                <wp:docPr id="1" name="Picture 1" descr="Nomor_Logo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mor_Logo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9295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B99EF9" w14:textId="77777777" w:rsidR="00EA0D33" w:rsidRDefault="00EA0D33">
    <w:pPr>
      <w:pStyle w:val="Header"/>
    </w:pPr>
  </w:p>
  <w:p w14:paraId="4F149CBC" w14:textId="77777777" w:rsidR="008C2158" w:rsidRDefault="008C215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-252" w:type="dxa"/>
      <w:tblLayout w:type="fixed"/>
      <w:tblLook w:val="01E0" w:firstRow="1" w:lastRow="1" w:firstColumn="1" w:lastColumn="1" w:noHBand="0" w:noVBand="0"/>
    </w:tblPr>
    <w:tblGrid>
      <w:gridCol w:w="5220"/>
      <w:gridCol w:w="4500"/>
    </w:tblGrid>
    <w:tr w:rsidR="00897B19" w:rsidRPr="008A153B" w14:paraId="75426D78" w14:textId="77777777" w:rsidTr="002F5C21">
      <w:tc>
        <w:tcPr>
          <w:tcW w:w="5220" w:type="dxa"/>
        </w:tcPr>
        <w:p w14:paraId="57D5AEDB" w14:textId="6BAC6ECA" w:rsidR="00897B19" w:rsidRPr="00980996" w:rsidRDefault="00897B19" w:rsidP="00897B19">
          <w:pPr>
            <w:pStyle w:val="Header"/>
            <w:spacing w:before="1871"/>
            <w:rPr>
              <w:rFonts w:ascii="Bookman Old Style" w:hAnsi="Bookman Old Style"/>
              <w:color w:val="808080"/>
              <w:sz w:val="16"/>
              <w:szCs w:val="16"/>
              <w:lang w:val="de-DE"/>
            </w:rPr>
          </w:pPr>
        </w:p>
      </w:tc>
      <w:tc>
        <w:tcPr>
          <w:tcW w:w="4500" w:type="dxa"/>
        </w:tcPr>
        <w:p w14:paraId="3BA1FBC6" w14:textId="77777777" w:rsidR="00897B19" w:rsidRPr="008A153B" w:rsidRDefault="00897B19" w:rsidP="00897B19">
          <w:pPr>
            <w:pStyle w:val="Header"/>
            <w:jc w:val="center"/>
            <w:rPr>
              <w:rFonts w:ascii="Bookman Old Style" w:hAnsi="Bookman Old Style"/>
              <w:color w:val="808080"/>
            </w:rPr>
          </w:pPr>
          <w:r w:rsidRPr="008A153B">
            <w:rPr>
              <w:rFonts w:ascii="Bookman Old Style" w:hAnsi="Bookman Old Style"/>
              <w:noProof/>
              <w:color w:val="808080"/>
              <w:lang w:val="en-US" w:eastAsia="en-US"/>
            </w:rPr>
            <w:drawing>
              <wp:inline distT="0" distB="0" distL="0" distR="0" wp14:anchorId="7BB8041C" wp14:editId="5D82B1C3">
                <wp:extent cx="2673985" cy="977900"/>
                <wp:effectExtent l="0" t="0" r="0" b="0"/>
                <wp:docPr id="2" name="Picture 2" descr="Nomor_Logo_gr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omor_Logo_gr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398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44AA34" w14:textId="77777777" w:rsidR="00897B19" w:rsidRPr="008A153B" w:rsidRDefault="00897B19" w:rsidP="00897B19">
          <w:pPr>
            <w:pStyle w:val="Header"/>
            <w:jc w:val="center"/>
            <w:rPr>
              <w:rFonts w:ascii="Bookman Old Style" w:hAnsi="Bookman Old Style"/>
              <w:color w:val="808080"/>
            </w:rPr>
          </w:pPr>
          <w:r w:rsidRPr="008A153B">
            <w:rPr>
              <w:rFonts w:ascii="Bookman Old Style" w:hAnsi="Bookman Old Style"/>
              <w:color w:val="808080"/>
            </w:rPr>
            <w:t>Nomor Research GmbH</w:t>
          </w:r>
        </w:p>
      </w:tc>
    </w:tr>
  </w:tbl>
  <w:p w14:paraId="106E99F8" w14:textId="77777777" w:rsidR="00897B19" w:rsidRDefault="00897B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9AD"/>
    <w:multiLevelType w:val="hybridMultilevel"/>
    <w:tmpl w:val="D2661C20"/>
    <w:lvl w:ilvl="0" w:tplc="42CE6CEA">
      <w:start w:val="1"/>
      <w:numFmt w:val="upperLetter"/>
      <w:pStyle w:val="Appendix"/>
      <w:lvlText w:val="Annex.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F1605"/>
    <w:multiLevelType w:val="hybridMultilevel"/>
    <w:tmpl w:val="496E50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42F7B"/>
    <w:multiLevelType w:val="hybridMultilevel"/>
    <w:tmpl w:val="9498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4B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9F66349"/>
    <w:multiLevelType w:val="hybridMultilevel"/>
    <w:tmpl w:val="BC3281D0"/>
    <w:lvl w:ilvl="0" w:tplc="F8462D0E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2265A3"/>
    <w:multiLevelType w:val="multilevel"/>
    <w:tmpl w:val="EAC42120"/>
    <w:lvl w:ilvl="0">
      <w:start w:val="1"/>
      <w:numFmt w:val="decimal"/>
      <w:lvlText w:val="D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D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D 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2A5D71"/>
    <w:multiLevelType w:val="hybridMultilevel"/>
    <w:tmpl w:val="03124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81BF5"/>
    <w:multiLevelType w:val="multilevel"/>
    <w:tmpl w:val="B14AF6F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134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5E17E72"/>
    <w:multiLevelType w:val="hybridMultilevel"/>
    <w:tmpl w:val="69A66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44273"/>
    <w:multiLevelType w:val="hybridMultilevel"/>
    <w:tmpl w:val="082487DA"/>
    <w:lvl w:ilvl="0" w:tplc="27D6C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024652">
      <w:start w:val="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6FE9A">
      <w:start w:val="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1AB4C6">
      <w:start w:val="55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1CE5FC">
      <w:start w:val="55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2B5E6">
      <w:start w:val="55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E3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A5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0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663013A"/>
    <w:multiLevelType w:val="multilevel"/>
    <w:tmpl w:val="52D2A7F4"/>
    <w:lvl w:ilvl="0">
      <w:start w:val="1"/>
      <w:numFmt w:val="decimal"/>
      <w:lvlText w:val="%1"/>
      <w:lvlJc w:val="left"/>
      <w:pPr>
        <w:tabs>
          <w:tab w:val="num" w:pos="1479"/>
        </w:tabs>
        <w:ind w:left="1479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623"/>
        </w:tabs>
        <w:ind w:left="1623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767"/>
        </w:tabs>
        <w:ind w:left="176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55"/>
        </w:tabs>
        <w:ind w:left="205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99"/>
        </w:tabs>
        <w:ind w:left="21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3"/>
        </w:tabs>
        <w:ind w:left="234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87"/>
        </w:tabs>
        <w:ind w:left="24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31"/>
        </w:tabs>
        <w:ind w:left="2631" w:hanging="1584"/>
      </w:pPr>
      <w:rPr>
        <w:rFonts w:hint="default"/>
      </w:rPr>
    </w:lvl>
  </w:abstractNum>
  <w:abstractNum w:abstractNumId="11" w15:restartNumberingAfterBreak="0">
    <w:nsid w:val="16765586"/>
    <w:multiLevelType w:val="hybridMultilevel"/>
    <w:tmpl w:val="2E2842AE"/>
    <w:lvl w:ilvl="0" w:tplc="CA501056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B20D5"/>
    <w:multiLevelType w:val="hybridMultilevel"/>
    <w:tmpl w:val="8BA2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B01AF"/>
    <w:multiLevelType w:val="multilevel"/>
    <w:tmpl w:val="8856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DB850E0"/>
    <w:multiLevelType w:val="hybridMultilevel"/>
    <w:tmpl w:val="B3681BD2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5" w15:restartNumberingAfterBreak="0">
    <w:nsid w:val="235B0DC9"/>
    <w:multiLevelType w:val="multilevel"/>
    <w:tmpl w:val="635AE79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53635E6"/>
    <w:multiLevelType w:val="hybridMultilevel"/>
    <w:tmpl w:val="0D68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6945B"/>
    <w:multiLevelType w:val="multilevel"/>
    <w:tmpl w:val="2EFE1C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2163E55"/>
    <w:multiLevelType w:val="multilevel"/>
    <w:tmpl w:val="BBBA5248"/>
    <w:lvl w:ilvl="0">
      <w:start w:val="1"/>
      <w:numFmt w:val="decimal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58202A0"/>
    <w:multiLevelType w:val="hybridMultilevel"/>
    <w:tmpl w:val="32C6659C"/>
    <w:lvl w:ilvl="0" w:tplc="3F12EC7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001F86"/>
    <w:multiLevelType w:val="hybridMultilevel"/>
    <w:tmpl w:val="AD02BB94"/>
    <w:lvl w:ilvl="0" w:tplc="7CDA4AB0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8560997"/>
    <w:multiLevelType w:val="hybridMultilevel"/>
    <w:tmpl w:val="A1885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E1B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C7A46F7"/>
    <w:multiLevelType w:val="multilevel"/>
    <w:tmpl w:val="5C8E21EC"/>
    <w:lvl w:ilvl="0">
      <w:start w:val="1"/>
      <w:numFmt w:val="decimal"/>
      <w:lvlText w:val="%1"/>
      <w:lvlJc w:val="left"/>
      <w:pPr>
        <w:tabs>
          <w:tab w:val="num" w:pos="1479"/>
        </w:tabs>
        <w:ind w:left="147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23"/>
        </w:tabs>
        <w:ind w:left="162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67"/>
        </w:tabs>
        <w:ind w:left="176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55"/>
        </w:tabs>
        <w:ind w:left="205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99"/>
        </w:tabs>
        <w:ind w:left="21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3"/>
        </w:tabs>
        <w:ind w:left="234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87"/>
        </w:tabs>
        <w:ind w:left="24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31"/>
        </w:tabs>
        <w:ind w:left="2631" w:hanging="1584"/>
      </w:pPr>
      <w:rPr>
        <w:rFonts w:hint="default"/>
      </w:rPr>
    </w:lvl>
  </w:abstractNum>
  <w:abstractNum w:abstractNumId="24" w15:restartNumberingAfterBreak="0">
    <w:nsid w:val="3CFB2A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D477D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5E35F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E6A1040"/>
    <w:multiLevelType w:val="hybridMultilevel"/>
    <w:tmpl w:val="5138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C5720"/>
    <w:multiLevelType w:val="hybridMultilevel"/>
    <w:tmpl w:val="7DB85E7A"/>
    <w:lvl w:ilvl="0" w:tplc="0854D33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C2456"/>
    <w:multiLevelType w:val="hybridMultilevel"/>
    <w:tmpl w:val="48846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B555E3"/>
    <w:multiLevelType w:val="hybridMultilevel"/>
    <w:tmpl w:val="496E5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1218C0"/>
    <w:multiLevelType w:val="multilevel"/>
    <w:tmpl w:val="09CEA3A0"/>
    <w:lvl w:ilvl="0">
      <w:start w:val="1"/>
      <w:numFmt w:val="decimal"/>
      <w:lvlText w:val="D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D 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D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D 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3E26DFA"/>
    <w:multiLevelType w:val="hybridMultilevel"/>
    <w:tmpl w:val="9CCA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34068"/>
    <w:multiLevelType w:val="multilevel"/>
    <w:tmpl w:val="3B1E37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787F6E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D18541A"/>
    <w:multiLevelType w:val="hybridMultilevel"/>
    <w:tmpl w:val="7C80A3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7704CA"/>
    <w:multiLevelType w:val="hybridMultilevel"/>
    <w:tmpl w:val="B7888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BB3F1E"/>
    <w:multiLevelType w:val="hybridMultilevel"/>
    <w:tmpl w:val="4F3E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3"/>
  </w:num>
  <w:num w:numId="3">
    <w:abstractNumId w:val="33"/>
  </w:num>
  <w:num w:numId="4">
    <w:abstractNumId w:val="33"/>
  </w:num>
  <w:num w:numId="5">
    <w:abstractNumId w:val="33"/>
  </w:num>
  <w:num w:numId="6">
    <w:abstractNumId w:val="33"/>
  </w:num>
  <w:num w:numId="7">
    <w:abstractNumId w:val="33"/>
  </w:num>
  <w:num w:numId="8">
    <w:abstractNumId w:val="33"/>
  </w:num>
  <w:num w:numId="9">
    <w:abstractNumId w:val="28"/>
  </w:num>
  <w:num w:numId="10">
    <w:abstractNumId w:val="13"/>
  </w:num>
  <w:num w:numId="11">
    <w:abstractNumId w:val="7"/>
  </w:num>
  <w:num w:numId="12">
    <w:abstractNumId w:val="18"/>
  </w:num>
  <w:num w:numId="13">
    <w:abstractNumId w:val="8"/>
  </w:num>
  <w:num w:numId="14">
    <w:abstractNumId w:val="23"/>
  </w:num>
  <w:num w:numId="15">
    <w:abstractNumId w:val="17"/>
  </w:num>
  <w:num w:numId="16">
    <w:abstractNumId w:val="14"/>
  </w:num>
  <w:num w:numId="17">
    <w:abstractNumId w:val="35"/>
  </w:num>
  <w:num w:numId="18">
    <w:abstractNumId w:val="27"/>
  </w:num>
  <w:num w:numId="19">
    <w:abstractNumId w:val="32"/>
  </w:num>
  <w:num w:numId="20">
    <w:abstractNumId w:val="10"/>
  </w:num>
  <w:num w:numId="21">
    <w:abstractNumId w:val="9"/>
  </w:num>
  <w:num w:numId="22">
    <w:abstractNumId w:val="11"/>
  </w:num>
  <w:num w:numId="23">
    <w:abstractNumId w:val="19"/>
  </w:num>
  <w:num w:numId="24">
    <w:abstractNumId w:val="12"/>
  </w:num>
  <w:num w:numId="25">
    <w:abstractNumId w:val="33"/>
  </w:num>
  <w:num w:numId="26">
    <w:abstractNumId w:val="37"/>
  </w:num>
  <w:num w:numId="27">
    <w:abstractNumId w:val="33"/>
  </w:num>
  <w:num w:numId="28">
    <w:abstractNumId w:val="0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36"/>
  </w:num>
  <w:num w:numId="33">
    <w:abstractNumId w:val="2"/>
  </w:num>
  <w:num w:numId="34">
    <w:abstractNumId w:val="21"/>
  </w:num>
  <w:num w:numId="35">
    <w:abstractNumId w:val="15"/>
  </w:num>
  <w:num w:numId="36">
    <w:abstractNumId w:val="31"/>
  </w:num>
  <w:num w:numId="37">
    <w:abstractNumId w:val="5"/>
  </w:num>
  <w:num w:numId="38">
    <w:abstractNumId w:val="25"/>
  </w:num>
  <w:num w:numId="39">
    <w:abstractNumId w:val="24"/>
  </w:num>
  <w:num w:numId="40">
    <w:abstractNumId w:val="3"/>
  </w:num>
  <w:num w:numId="41">
    <w:abstractNumId w:val="22"/>
  </w:num>
  <w:num w:numId="42">
    <w:abstractNumId w:val="34"/>
  </w:num>
  <w:num w:numId="43">
    <w:abstractNumId w:val="26"/>
  </w:num>
  <w:num w:numId="44">
    <w:abstractNumId w:val="30"/>
  </w:num>
  <w:num w:numId="45">
    <w:abstractNumId w:val="1"/>
  </w:num>
  <w:num w:numId="46">
    <w:abstractNumId w:val="16"/>
  </w:num>
  <w:num w:numId="47">
    <w:abstractNumId w:val="29"/>
  </w:num>
  <w:num w:numId="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21"/>
    <w:rsid w:val="000000EB"/>
    <w:rsid w:val="0003233B"/>
    <w:rsid w:val="0004421B"/>
    <w:rsid w:val="000846FA"/>
    <w:rsid w:val="00085532"/>
    <w:rsid w:val="000D214F"/>
    <w:rsid w:val="000D5FA4"/>
    <w:rsid w:val="00102A6B"/>
    <w:rsid w:val="00107524"/>
    <w:rsid w:val="00107FF5"/>
    <w:rsid w:val="001217B2"/>
    <w:rsid w:val="0014009C"/>
    <w:rsid w:val="0014644D"/>
    <w:rsid w:val="00154BFE"/>
    <w:rsid w:val="00172D6E"/>
    <w:rsid w:val="001A2874"/>
    <w:rsid w:val="001C7047"/>
    <w:rsid w:val="001F5808"/>
    <w:rsid w:val="001F73F9"/>
    <w:rsid w:val="002046B9"/>
    <w:rsid w:val="00211DBF"/>
    <w:rsid w:val="0024478A"/>
    <w:rsid w:val="002615CE"/>
    <w:rsid w:val="002B0FF6"/>
    <w:rsid w:val="002B36A7"/>
    <w:rsid w:val="002E62CA"/>
    <w:rsid w:val="002F5E13"/>
    <w:rsid w:val="003201FD"/>
    <w:rsid w:val="00335F9C"/>
    <w:rsid w:val="003570C4"/>
    <w:rsid w:val="0036798B"/>
    <w:rsid w:val="00386087"/>
    <w:rsid w:val="003939A7"/>
    <w:rsid w:val="003C0594"/>
    <w:rsid w:val="003C478A"/>
    <w:rsid w:val="003C7096"/>
    <w:rsid w:val="003C7853"/>
    <w:rsid w:val="0040352D"/>
    <w:rsid w:val="004065E3"/>
    <w:rsid w:val="00433746"/>
    <w:rsid w:val="0044170C"/>
    <w:rsid w:val="00442A8C"/>
    <w:rsid w:val="00442B48"/>
    <w:rsid w:val="00442C58"/>
    <w:rsid w:val="004C5987"/>
    <w:rsid w:val="004E6B64"/>
    <w:rsid w:val="00546867"/>
    <w:rsid w:val="00546AE8"/>
    <w:rsid w:val="00554D83"/>
    <w:rsid w:val="00587042"/>
    <w:rsid w:val="005F1FCF"/>
    <w:rsid w:val="006216C8"/>
    <w:rsid w:val="006323E6"/>
    <w:rsid w:val="00644332"/>
    <w:rsid w:val="006462F2"/>
    <w:rsid w:val="00672B1E"/>
    <w:rsid w:val="00686382"/>
    <w:rsid w:val="006E4087"/>
    <w:rsid w:val="006F13D8"/>
    <w:rsid w:val="007022E8"/>
    <w:rsid w:val="00706C0D"/>
    <w:rsid w:val="00712099"/>
    <w:rsid w:val="00733E7B"/>
    <w:rsid w:val="00737A7B"/>
    <w:rsid w:val="00744486"/>
    <w:rsid w:val="007507C5"/>
    <w:rsid w:val="007852DF"/>
    <w:rsid w:val="007B0E24"/>
    <w:rsid w:val="007B3FE3"/>
    <w:rsid w:val="007D5C2A"/>
    <w:rsid w:val="00813D4D"/>
    <w:rsid w:val="008201D9"/>
    <w:rsid w:val="00824817"/>
    <w:rsid w:val="0082711D"/>
    <w:rsid w:val="00856255"/>
    <w:rsid w:val="00874D99"/>
    <w:rsid w:val="00897B19"/>
    <w:rsid w:val="008C20F1"/>
    <w:rsid w:val="008C2158"/>
    <w:rsid w:val="00903A90"/>
    <w:rsid w:val="009040E3"/>
    <w:rsid w:val="00906230"/>
    <w:rsid w:val="00920B23"/>
    <w:rsid w:val="00921C56"/>
    <w:rsid w:val="00933637"/>
    <w:rsid w:val="00953DC5"/>
    <w:rsid w:val="00955565"/>
    <w:rsid w:val="009A5540"/>
    <w:rsid w:val="009B5ADA"/>
    <w:rsid w:val="009B6D2E"/>
    <w:rsid w:val="009D71D4"/>
    <w:rsid w:val="009E07EB"/>
    <w:rsid w:val="009F7570"/>
    <w:rsid w:val="00A07D45"/>
    <w:rsid w:val="00A111FB"/>
    <w:rsid w:val="00A64B7E"/>
    <w:rsid w:val="00AA21A5"/>
    <w:rsid w:val="00AC60EA"/>
    <w:rsid w:val="00AF19C7"/>
    <w:rsid w:val="00AF6766"/>
    <w:rsid w:val="00B32F32"/>
    <w:rsid w:val="00B376EC"/>
    <w:rsid w:val="00B60C18"/>
    <w:rsid w:val="00B7167C"/>
    <w:rsid w:val="00B96161"/>
    <w:rsid w:val="00BB50C4"/>
    <w:rsid w:val="00BB6CEA"/>
    <w:rsid w:val="00BC1E4F"/>
    <w:rsid w:val="00BC5DC9"/>
    <w:rsid w:val="00BC7D52"/>
    <w:rsid w:val="00BD5A9F"/>
    <w:rsid w:val="00C017CA"/>
    <w:rsid w:val="00C02BC0"/>
    <w:rsid w:val="00C038B7"/>
    <w:rsid w:val="00C047C8"/>
    <w:rsid w:val="00C04A66"/>
    <w:rsid w:val="00C21D09"/>
    <w:rsid w:val="00C50B0E"/>
    <w:rsid w:val="00C63BAD"/>
    <w:rsid w:val="00C75384"/>
    <w:rsid w:val="00CA42B4"/>
    <w:rsid w:val="00CB22A5"/>
    <w:rsid w:val="00CB624A"/>
    <w:rsid w:val="00CC2B3F"/>
    <w:rsid w:val="00CC32EF"/>
    <w:rsid w:val="00CD197E"/>
    <w:rsid w:val="00CD26F1"/>
    <w:rsid w:val="00CE1F99"/>
    <w:rsid w:val="00CF7457"/>
    <w:rsid w:val="00D77997"/>
    <w:rsid w:val="00D908F1"/>
    <w:rsid w:val="00D94608"/>
    <w:rsid w:val="00D97183"/>
    <w:rsid w:val="00DB5B78"/>
    <w:rsid w:val="00DC008A"/>
    <w:rsid w:val="00DC1C9D"/>
    <w:rsid w:val="00DD1DEA"/>
    <w:rsid w:val="00DF6F82"/>
    <w:rsid w:val="00E24FD2"/>
    <w:rsid w:val="00E37919"/>
    <w:rsid w:val="00E503CF"/>
    <w:rsid w:val="00E53E6A"/>
    <w:rsid w:val="00E65C37"/>
    <w:rsid w:val="00E765B2"/>
    <w:rsid w:val="00E9379B"/>
    <w:rsid w:val="00E95EFD"/>
    <w:rsid w:val="00EA0D33"/>
    <w:rsid w:val="00EF7218"/>
    <w:rsid w:val="00F039ED"/>
    <w:rsid w:val="00F13436"/>
    <w:rsid w:val="00F17F3E"/>
    <w:rsid w:val="00F33256"/>
    <w:rsid w:val="00F3738B"/>
    <w:rsid w:val="00F51DB5"/>
    <w:rsid w:val="00F61709"/>
    <w:rsid w:val="00F66BEE"/>
    <w:rsid w:val="00F831C7"/>
    <w:rsid w:val="00F859F9"/>
    <w:rsid w:val="00FA1BD8"/>
    <w:rsid w:val="00FB5926"/>
    <w:rsid w:val="00FD486C"/>
    <w:rsid w:val="00FD601C"/>
    <w:rsid w:val="00FE3BEE"/>
    <w:rsid w:val="00F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62FA9"/>
  <w15:chartTrackingRefBased/>
  <w15:docId w15:val="{BC127EB7-D07B-4EB7-B6FC-2302306B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906230"/>
    <w:pPr>
      <w:jc w:val="both"/>
    </w:pPr>
    <w:rPr>
      <w:rFonts w:ascii="Arial" w:eastAsia="Times New Roman" w:hAnsi="Arial"/>
      <w:sz w:val="22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C60EA"/>
    <w:pPr>
      <w:keepNext/>
      <w:numPr>
        <w:numId w:val="8"/>
      </w:numPr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C60EA"/>
    <w:pPr>
      <w:keepNext/>
      <w:numPr>
        <w:ilvl w:val="1"/>
        <w:numId w:val="8"/>
      </w:numPr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60EA"/>
    <w:pPr>
      <w:keepNext/>
      <w:numPr>
        <w:ilvl w:val="2"/>
        <w:numId w:val="8"/>
      </w:numPr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aliases w:val="h4,H4,E4,RFQ3,4H"/>
    <w:basedOn w:val="Normal"/>
    <w:next w:val="Normal"/>
    <w:link w:val="Heading4Char"/>
    <w:qFormat/>
    <w:rsid w:val="00AC60EA"/>
    <w:pPr>
      <w:keepNext/>
      <w:numPr>
        <w:ilvl w:val="3"/>
        <w:numId w:val="8"/>
      </w:numPr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C60EA"/>
    <w:pPr>
      <w:numPr>
        <w:ilvl w:val="4"/>
        <w:numId w:val="8"/>
      </w:num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C60EA"/>
    <w:pPr>
      <w:numPr>
        <w:ilvl w:val="5"/>
        <w:numId w:val="8"/>
      </w:numPr>
      <w:spacing w:before="240" w:after="60"/>
      <w:outlineLvl w:val="5"/>
    </w:pPr>
    <w:rPr>
      <w:rFonts w:ascii="Cambria" w:hAnsi="Cambria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AC60EA"/>
    <w:pPr>
      <w:numPr>
        <w:ilvl w:val="6"/>
        <w:numId w:val="8"/>
      </w:numPr>
      <w:spacing w:before="240" w:after="60"/>
      <w:outlineLvl w:val="6"/>
    </w:pPr>
    <w:rPr>
      <w:rFonts w:ascii="Cambria" w:hAnsi="Cambria"/>
    </w:rPr>
  </w:style>
  <w:style w:type="paragraph" w:styleId="Heading8">
    <w:name w:val="heading 8"/>
    <w:basedOn w:val="Normal"/>
    <w:next w:val="Normal"/>
    <w:link w:val="Heading8Char"/>
    <w:qFormat/>
    <w:rsid w:val="00AC60EA"/>
    <w:pPr>
      <w:numPr>
        <w:ilvl w:val="7"/>
        <w:numId w:val="10"/>
      </w:numPr>
      <w:spacing w:before="240" w:after="60"/>
      <w:ind w:left="1440" w:hanging="1440"/>
      <w:outlineLvl w:val="7"/>
    </w:pPr>
    <w:rPr>
      <w:rFonts w:ascii="Cambria" w:hAnsi="Cambria"/>
      <w:i/>
      <w:iCs/>
    </w:rPr>
  </w:style>
  <w:style w:type="paragraph" w:styleId="Heading9">
    <w:name w:val="heading 9"/>
    <w:basedOn w:val="Normal"/>
    <w:next w:val="Normal"/>
    <w:link w:val="Heading9Char"/>
    <w:qFormat/>
    <w:rsid w:val="00AC60EA"/>
    <w:pPr>
      <w:spacing w:before="240" w:after="60"/>
      <w:ind w:left="1584" w:hanging="1584"/>
      <w:outlineLvl w:val="8"/>
    </w:pPr>
    <w:rPr>
      <w:rFonts w:ascii="Calibri" w:hAnsi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60EA"/>
    <w:rPr>
      <w:rFonts w:ascii="Calibri" w:eastAsia="Times New Roman" w:hAnsi="Calibri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AC60EA"/>
    <w:rPr>
      <w:rFonts w:ascii="Calibri" w:eastAsia="Times New Roman" w:hAnsi="Calibri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AC60EA"/>
    <w:rPr>
      <w:rFonts w:ascii="Calibri" w:eastAsia="Times New Roman" w:hAnsi="Calibri"/>
      <w:b/>
      <w:bCs/>
      <w:sz w:val="26"/>
      <w:szCs w:val="26"/>
    </w:rPr>
  </w:style>
  <w:style w:type="character" w:customStyle="1" w:styleId="Heading4Char">
    <w:name w:val="Heading 4 Char"/>
    <w:aliases w:val="h4 Char,H4 Char,E4 Char,RFQ3 Char,4H Char"/>
    <w:link w:val="Heading4"/>
    <w:rsid w:val="00AC60EA"/>
    <w:rPr>
      <w:rFonts w:ascii="Cambria" w:hAnsi="Cambri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AC60EA"/>
    <w:rPr>
      <w:rFonts w:ascii="Cambria" w:hAnsi="Cambri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AC60EA"/>
    <w:rPr>
      <w:rFonts w:ascii="Cambria" w:hAnsi="Cambri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sid w:val="00AC60EA"/>
    <w:rPr>
      <w:rFonts w:ascii="Cambria" w:hAnsi="Cambria"/>
      <w:sz w:val="24"/>
      <w:szCs w:val="24"/>
    </w:rPr>
  </w:style>
  <w:style w:type="character" w:customStyle="1" w:styleId="Heading8Char">
    <w:name w:val="Heading 8 Char"/>
    <w:link w:val="Heading8"/>
    <w:uiPriority w:val="9"/>
    <w:rsid w:val="00AC60EA"/>
    <w:rPr>
      <w:rFonts w:ascii="Cambria" w:hAnsi="Cambri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AC60EA"/>
    <w:rPr>
      <w:rFonts w:ascii="Calibri" w:eastAsia="Times New Roman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C60E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AC60E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EA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AC60EA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AC60EA"/>
    <w:rPr>
      <w:b/>
      <w:bCs/>
    </w:rPr>
  </w:style>
  <w:style w:type="character" w:styleId="Emphasis">
    <w:name w:val="Emphasis"/>
    <w:uiPriority w:val="20"/>
    <w:qFormat/>
    <w:rsid w:val="00AC60EA"/>
    <w:rPr>
      <w:i/>
      <w:iCs/>
    </w:rPr>
  </w:style>
  <w:style w:type="paragraph" w:styleId="NoSpacing">
    <w:name w:val="No Spacing"/>
    <w:basedOn w:val="Normal"/>
    <w:uiPriority w:val="1"/>
    <w:qFormat/>
    <w:rsid w:val="00AC60EA"/>
  </w:style>
  <w:style w:type="paragraph" w:styleId="ListParagraph">
    <w:name w:val="List Paragraph"/>
    <w:basedOn w:val="Normal"/>
    <w:uiPriority w:val="34"/>
    <w:qFormat/>
    <w:rsid w:val="00AC60EA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AC60EA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C60EA"/>
    <w:rPr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E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C60EA"/>
    <w:rPr>
      <w:b/>
      <w:bCs/>
      <w:i/>
      <w:iCs/>
      <w:color w:val="4F81BD"/>
      <w:sz w:val="24"/>
      <w:szCs w:val="24"/>
    </w:rPr>
  </w:style>
  <w:style w:type="character" w:styleId="SubtleEmphasis">
    <w:name w:val="Subtle Emphasis"/>
    <w:uiPriority w:val="19"/>
    <w:qFormat/>
    <w:rsid w:val="00AC60EA"/>
    <w:rPr>
      <w:i/>
      <w:iCs/>
      <w:color w:val="808080"/>
    </w:rPr>
  </w:style>
  <w:style w:type="character" w:styleId="IntenseEmphasis">
    <w:name w:val="Intense Emphasis"/>
    <w:uiPriority w:val="21"/>
    <w:qFormat/>
    <w:rsid w:val="00AC60EA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C60EA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C60EA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C60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C60EA"/>
    <w:pPr>
      <w:numPr>
        <w:numId w:val="0"/>
      </w:numPr>
      <w:outlineLvl w:val="9"/>
    </w:pPr>
    <w:rPr>
      <w:rFonts w:ascii="Cambria" w:hAnsi="Cambria"/>
    </w:rPr>
  </w:style>
  <w:style w:type="paragraph" w:styleId="Header">
    <w:name w:val="header"/>
    <w:basedOn w:val="Normal"/>
    <w:link w:val="HeaderChar"/>
    <w:unhideWhenUsed/>
    <w:rsid w:val="00AC60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60E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C60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60E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60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C1C9D"/>
  </w:style>
  <w:style w:type="character" w:styleId="Hyperlink">
    <w:name w:val="Hyperlink"/>
    <w:uiPriority w:val="99"/>
    <w:unhideWhenUsed/>
    <w:rsid w:val="00DC1C9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1C9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C1C9D"/>
    <w:pPr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F17F3E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17F3E"/>
  </w:style>
  <w:style w:type="paragraph" w:styleId="NormalWeb">
    <w:name w:val="Normal (Web)"/>
    <w:basedOn w:val="Normal"/>
    <w:uiPriority w:val="99"/>
    <w:rsid w:val="00953DC5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953DC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53DC5"/>
    <w:rPr>
      <w:rFonts w:ascii="Arial" w:eastAsia="Times New Roman" w:hAnsi="Arial"/>
      <w:sz w:val="22"/>
      <w:szCs w:val="24"/>
      <w:lang w:eastAsia="de-DE"/>
    </w:rPr>
  </w:style>
  <w:style w:type="paragraph" w:customStyle="1" w:styleId="berschrift">
    <w:name w:val="Überschrift"/>
    <w:basedOn w:val="Heading1"/>
    <w:next w:val="Normal"/>
    <w:link w:val="berschriftZchn"/>
    <w:autoRedefine/>
    <w:qFormat/>
    <w:rsid w:val="00953DC5"/>
    <w:pPr>
      <w:keepNext w:val="0"/>
      <w:numPr>
        <w:numId w:val="0"/>
      </w:numPr>
      <w:tabs>
        <w:tab w:val="num" w:pos="1479"/>
      </w:tabs>
      <w:spacing w:before="0" w:after="0"/>
      <w:ind w:left="567" w:hanging="567"/>
      <w:jc w:val="center"/>
    </w:pPr>
    <w:rPr>
      <w:rFonts w:ascii="Arial" w:hAnsi="Arial"/>
      <w:bCs w:val="0"/>
      <w:szCs w:val="24"/>
    </w:rPr>
  </w:style>
  <w:style w:type="paragraph" w:customStyle="1" w:styleId="FirstParagraph">
    <w:name w:val="First Paragraph"/>
    <w:basedOn w:val="BodyText"/>
    <w:next w:val="BodyText"/>
    <w:qFormat/>
    <w:rsid w:val="00953DC5"/>
    <w:pPr>
      <w:spacing w:before="180" w:after="180"/>
    </w:pPr>
    <w:rPr>
      <w:rFonts w:ascii="Cambria" w:eastAsia="Cambria" w:hAnsi="Cambria"/>
      <w:lang w:val="en-US" w:eastAsia="en-US"/>
    </w:rPr>
  </w:style>
  <w:style w:type="character" w:customStyle="1" w:styleId="berschriftZchn">
    <w:name w:val="Überschrift Zchn"/>
    <w:basedOn w:val="Heading1Char"/>
    <w:link w:val="berschrift"/>
    <w:rsid w:val="00953DC5"/>
    <w:rPr>
      <w:rFonts w:ascii="Arial" w:eastAsia="Times New Roman" w:hAnsi="Arial"/>
      <w:b/>
      <w:bCs w:val="0"/>
      <w:kern w:val="32"/>
      <w:sz w:val="32"/>
      <w:szCs w:val="24"/>
      <w:lang w:eastAsia="de-DE"/>
    </w:rPr>
  </w:style>
  <w:style w:type="paragraph" w:customStyle="1" w:styleId="Appendix">
    <w:name w:val="Appendix"/>
    <w:basedOn w:val="Heading1"/>
    <w:link w:val="AppendixChar"/>
    <w:autoRedefine/>
    <w:qFormat/>
    <w:rsid w:val="00C017CA"/>
    <w:pPr>
      <w:numPr>
        <w:numId w:val="28"/>
      </w:numPr>
    </w:pPr>
  </w:style>
  <w:style w:type="paragraph" w:customStyle="1" w:styleId="Style1">
    <w:name w:val="Style1"/>
    <w:basedOn w:val="Heading2"/>
    <w:link w:val="Style1Char"/>
    <w:autoRedefine/>
    <w:qFormat/>
    <w:rsid w:val="00442B48"/>
  </w:style>
  <w:style w:type="character" w:customStyle="1" w:styleId="AppendixChar">
    <w:name w:val="Appendix Char"/>
    <w:basedOn w:val="Heading1Char"/>
    <w:link w:val="Appendix"/>
    <w:rsid w:val="00C017CA"/>
    <w:rPr>
      <w:rFonts w:ascii="Calibri" w:eastAsia="Times New Roman" w:hAnsi="Calibri"/>
      <w:b/>
      <w:bCs/>
      <w:kern w:val="32"/>
      <w:sz w:val="32"/>
      <w:szCs w:val="32"/>
      <w:lang w:eastAsia="de-DE"/>
    </w:rPr>
  </w:style>
  <w:style w:type="character" w:customStyle="1" w:styleId="Style1Char">
    <w:name w:val="Style1 Char"/>
    <w:basedOn w:val="Heading2Char"/>
    <w:link w:val="Style1"/>
    <w:rsid w:val="00442B48"/>
    <w:rPr>
      <w:rFonts w:ascii="Calibri" w:eastAsia="Times New Roman" w:hAnsi="Calibri"/>
      <w:b/>
      <w:bCs/>
      <w:i/>
      <w:iCs/>
      <w:sz w:val="28"/>
      <w:szCs w:val="28"/>
      <w:lang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6867"/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6867"/>
    <w:rPr>
      <w:rFonts w:eastAsia="Times New Roman"/>
      <w:sz w:val="24"/>
      <w:szCs w:val="24"/>
      <w:lang w:eastAsia="de-DE"/>
    </w:rPr>
  </w:style>
  <w:style w:type="paragraph" w:styleId="Revision">
    <w:name w:val="Revision"/>
    <w:hidden/>
    <w:uiPriority w:val="99"/>
    <w:semiHidden/>
    <w:rsid w:val="00546867"/>
    <w:rPr>
      <w:rFonts w:ascii="Arial" w:eastAsia="Times New Roman" w:hAnsi="Arial"/>
      <w:sz w:val="22"/>
      <w:szCs w:val="24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874D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74D99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4D99"/>
    <w:rPr>
      <w:rFonts w:ascii="Arial" w:eastAsia="Times New Roman" w:hAnsi="Arial"/>
      <w:sz w:val="24"/>
      <w:szCs w:val="24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D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D99"/>
    <w:rPr>
      <w:rFonts w:ascii="Arial" w:eastAsia="Times New Roman" w:hAnsi="Arial"/>
      <w:b/>
      <w:bCs/>
      <w:sz w:val="24"/>
      <w:szCs w:val="24"/>
      <w:lang w:eastAsia="de-DE"/>
    </w:rPr>
  </w:style>
  <w:style w:type="character" w:styleId="PageNumber">
    <w:name w:val="page number"/>
    <w:basedOn w:val="DefaultParagraphFont"/>
    <w:rsid w:val="00B32F32"/>
  </w:style>
  <w:style w:type="character" w:styleId="UnresolvedMention">
    <w:name w:val="Unresolved Mention"/>
    <w:basedOn w:val="DefaultParagraphFont"/>
    <w:uiPriority w:val="99"/>
    <w:semiHidden/>
    <w:unhideWhenUsed/>
    <w:rsid w:val="000D5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omor.de" TargetMode="External"/><Relationship Id="rId13" Type="http://schemas.openxmlformats.org/officeDocument/2006/relationships/hyperlink" Target="https://github.com/%3cusername%3e/%3cRepository_Frontend%3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java.com/en/download/linux_manual.j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0.4.0.5\documents\Project\DASH-IF\Templates\Nomor_Report_Simple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D6143-4097-40B4-90A5-541EF687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Nomor_Report_Simple_v2</Template>
  <TotalTime>0</TotalTime>
  <Pages>7</Pages>
  <Words>944</Words>
  <Characters>5385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6317</CharactersWithSpaces>
  <SharedDoc>false</SharedDoc>
  <HLinks>
    <vt:vector size="54" baseType="variant"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_Toc315690612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_Toc315690611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_Toc315690610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_Toc315690609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_Toc315690608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_Toc315690607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_Toc315690606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_Toc315690605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_Toc315690604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</dc:creator>
  <cp:keywords/>
  <cp:lastModifiedBy>Ece Öztürk</cp:lastModifiedBy>
  <cp:revision>37</cp:revision>
  <dcterms:created xsi:type="dcterms:W3CDTF">2018-07-06T07:20:00Z</dcterms:created>
  <dcterms:modified xsi:type="dcterms:W3CDTF">2018-07-12T08:17:00Z</dcterms:modified>
</cp:coreProperties>
</file>